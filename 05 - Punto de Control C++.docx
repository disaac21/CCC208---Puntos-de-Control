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B065E" w14:textId="77777777" w:rsidR="00950225" w:rsidRDefault="004132A6" w:rsidP="00950225">
      <w:pPr>
        <w:spacing w:after="0"/>
        <w:jc w:val="right"/>
        <w:rPr>
          <w:b/>
          <w:color w:val="2F5496" w:themeColor="accent5" w:themeShade="BF"/>
          <w:sz w:val="96"/>
          <w:lang w:val="es-ES"/>
        </w:rPr>
      </w:pPr>
      <w:r>
        <w:rPr>
          <w:b/>
          <w:noProof/>
          <w:color w:val="4472C4" w:themeColor="accent5"/>
          <w:sz w:val="96"/>
          <w:lang w:eastAsia="es-HN"/>
        </w:rPr>
        <w:drawing>
          <wp:anchor distT="0" distB="0" distL="114300" distR="114300" simplePos="0" relativeHeight="251660288" behindDoc="0" locked="0" layoutInCell="1" allowOverlap="1" wp14:anchorId="3AA6C96E" wp14:editId="2B8A6464">
            <wp:simplePos x="0" y="0"/>
            <wp:positionH relativeFrom="margin">
              <wp:posOffset>3804285</wp:posOffset>
            </wp:positionH>
            <wp:positionV relativeFrom="topMargin">
              <wp:align>bottom</wp:align>
            </wp:positionV>
            <wp:extent cx="2759075" cy="676275"/>
            <wp:effectExtent l="0" t="0" r="317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506">
        <w:rPr>
          <w:b/>
          <w:noProof/>
          <w:color w:val="4472C4" w:themeColor="accent5"/>
          <w:sz w:val="96"/>
          <w:lang w:eastAsia="es-H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A2B96" wp14:editId="0DA722D7">
                <wp:simplePos x="0" y="0"/>
                <wp:positionH relativeFrom="page">
                  <wp:align>right</wp:align>
                </wp:positionH>
                <wp:positionV relativeFrom="paragraph">
                  <wp:posOffset>805180</wp:posOffset>
                </wp:positionV>
                <wp:extent cx="7775575" cy="2128805"/>
                <wp:effectExtent l="0" t="0" r="0" b="50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5575" cy="212880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39ECA" w14:textId="51EFB85D" w:rsidR="002701C5" w:rsidRDefault="009E4023" w:rsidP="008F5971">
                            <w:pPr>
                              <w:rPr>
                                <w:b/>
                                <w:color w:val="FFFFFF" w:themeColor="background1"/>
                                <w:sz w:val="72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72"/>
                                <w:szCs w:val="20"/>
                                <w:lang w:val="es-ES"/>
                              </w:rPr>
                              <w:t xml:space="preserve">Punto de Control: C++ - 5 (v1.1) </w:t>
                            </w:r>
                          </w:p>
                          <w:p w14:paraId="295F9B54" w14:textId="7480B33B" w:rsidR="00FD3506" w:rsidRPr="00EE08EB" w:rsidRDefault="00FD3506" w:rsidP="008F5971">
                            <w:pPr>
                              <w:rPr>
                                <w:color w:val="D9D9D9" w:themeColor="background1" w:themeShade="D9"/>
                                <w:sz w:val="48"/>
                                <w:szCs w:val="20"/>
                                <w:lang w:val="es-ES"/>
                              </w:rPr>
                            </w:pPr>
                            <w:r w:rsidRPr="00EE08EB">
                              <w:rPr>
                                <w:color w:val="D9D9D9" w:themeColor="background1" w:themeShade="D9"/>
                                <w:sz w:val="48"/>
                                <w:szCs w:val="20"/>
                                <w:lang w:val="es-ES"/>
                              </w:rPr>
                              <w:t xml:space="preserve">Semana </w:t>
                            </w:r>
                            <w:r w:rsidR="009E4023">
                              <w:rPr>
                                <w:color w:val="D9D9D9" w:themeColor="background1" w:themeShade="D9"/>
                                <w:sz w:val="48"/>
                                <w:szCs w:val="20"/>
                                <w:lang w:val="es-ES"/>
                              </w:rPr>
                              <w:t>6</w:t>
                            </w:r>
                          </w:p>
                          <w:p w14:paraId="53D6A760" w14:textId="77777777" w:rsidR="00950225" w:rsidRDefault="00950225" w:rsidP="005F013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9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A2B96" id="Rectángulo 2" o:spid="_x0000_s1026" style="position:absolute;left:0;text-align:left;margin-left:561.05pt;margin-top:63.4pt;width:612.25pt;height:167.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" fillcolor="#1f3763 [1608]" stroked="f" strokeweight="1pt">
                <v:textbox inset="22mm">
                  <w:txbxContent>
                    <w:p w14:paraId="7A339ECA" w14:textId="51EFB85D" w:rsidR="002701C5" w:rsidRDefault="009E4023" w:rsidP="008F5971">
                      <w:pPr>
                        <w:rPr>
                          <w:b/>
                          <w:color w:val="FFFFFF" w:themeColor="background1"/>
                          <w:sz w:val="72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72"/>
                          <w:szCs w:val="20"/>
                          <w:lang w:val="es-ES"/>
                        </w:rPr>
                        <w:t xml:space="preserve">Punto de Control: C++ - 5 (v1.1) </w:t>
                      </w:r>
                    </w:p>
                    <w:p w14:paraId="295F9B54" w14:textId="7480B33B" w:rsidR="00FD3506" w:rsidRPr="00EE08EB" w:rsidRDefault="00FD3506" w:rsidP="008F5971">
                      <w:pPr>
                        <w:rPr>
                          <w:color w:val="D9D9D9" w:themeColor="background1" w:themeShade="D9"/>
                          <w:sz w:val="48"/>
                          <w:szCs w:val="20"/>
                          <w:lang w:val="es-ES"/>
                        </w:rPr>
                      </w:pPr>
                      <w:r w:rsidRPr="00EE08EB">
                        <w:rPr>
                          <w:color w:val="D9D9D9" w:themeColor="background1" w:themeShade="D9"/>
                          <w:sz w:val="48"/>
                          <w:szCs w:val="20"/>
                          <w:lang w:val="es-ES"/>
                        </w:rPr>
                        <w:t xml:space="preserve">Semana </w:t>
                      </w:r>
                      <w:r w:rsidR="009E4023">
                        <w:rPr>
                          <w:color w:val="D9D9D9" w:themeColor="background1" w:themeShade="D9"/>
                          <w:sz w:val="48"/>
                          <w:szCs w:val="20"/>
                          <w:lang w:val="es-ES"/>
                        </w:rPr>
                        <w:t>6</w:t>
                      </w:r>
                    </w:p>
                    <w:p w14:paraId="53D6A760" w14:textId="77777777" w:rsidR="00950225" w:rsidRDefault="00950225" w:rsidP="005F013C">
                      <w:pPr>
                        <w:spacing w:after="0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F013C">
        <w:rPr>
          <w:b/>
          <w:noProof/>
          <w:color w:val="4472C4" w:themeColor="accent5"/>
          <w:sz w:val="96"/>
          <w:lang w:eastAsia="es-H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FF043A2" wp14:editId="1F5F7A2A">
                <wp:simplePos x="0" y="0"/>
                <wp:positionH relativeFrom="column">
                  <wp:posOffset>-1151387</wp:posOffset>
                </wp:positionH>
                <wp:positionV relativeFrom="paragraph">
                  <wp:posOffset>-899795</wp:posOffset>
                </wp:positionV>
                <wp:extent cx="2030095" cy="10058021"/>
                <wp:effectExtent l="0" t="0" r="8255" b="6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100580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792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2159C" id="Rectángulo 4" o:spid="_x0000_s1026" style="position:absolute;margin-left:-90.65pt;margin-top:-70.85pt;width:159.85pt;height:791.9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" fillcolor="#f2f2f2 [3052]" stroked="f" strokeweight="1pt">
                <v:textbox inset="22mm"/>
              </v:rect>
            </w:pict>
          </mc:Fallback>
        </mc:AlternateContent>
      </w:r>
    </w:p>
    <w:p w14:paraId="70E0130C" w14:textId="77777777" w:rsidR="00950225" w:rsidRDefault="00950225" w:rsidP="00950225">
      <w:pPr>
        <w:spacing w:after="0"/>
        <w:rPr>
          <w:b/>
          <w:color w:val="2F5496" w:themeColor="accent5" w:themeShade="BF"/>
          <w:sz w:val="96"/>
          <w:lang w:val="es-ES"/>
        </w:rPr>
      </w:pPr>
    </w:p>
    <w:p w14:paraId="5F479776" w14:textId="77777777" w:rsidR="00950225" w:rsidRDefault="00950225" w:rsidP="00950225">
      <w:pPr>
        <w:spacing w:after="0"/>
        <w:rPr>
          <w:b/>
          <w:color w:val="2F5496" w:themeColor="accent5" w:themeShade="BF"/>
          <w:sz w:val="96"/>
          <w:lang w:val="es-ES"/>
        </w:rPr>
      </w:pPr>
    </w:p>
    <w:p w14:paraId="588A7D7B" w14:textId="77777777" w:rsidR="00950225" w:rsidRDefault="00950225" w:rsidP="00950225">
      <w:pPr>
        <w:spacing w:after="0"/>
        <w:rPr>
          <w:b/>
          <w:color w:val="BFBFBF" w:themeColor="background1" w:themeShade="BF"/>
          <w:sz w:val="52"/>
          <w:lang w:val="es-ES"/>
        </w:rPr>
      </w:pPr>
    </w:p>
    <w:p w14:paraId="53FCBBF0" w14:textId="77777777" w:rsidR="00950225" w:rsidRDefault="00950225" w:rsidP="00950225">
      <w:pPr>
        <w:spacing w:after="0"/>
        <w:rPr>
          <w:b/>
          <w:color w:val="BFBFBF" w:themeColor="background1" w:themeShade="BF"/>
          <w:sz w:val="52"/>
          <w:lang w:val="es-ES"/>
        </w:rPr>
      </w:pPr>
    </w:p>
    <w:p w14:paraId="21C2C161" w14:textId="77777777" w:rsidR="00950225" w:rsidRPr="00FB0F0B" w:rsidRDefault="00FD3506" w:rsidP="00FD3506">
      <w:pPr>
        <w:spacing w:after="0"/>
        <w:ind w:left="2127"/>
        <w:rPr>
          <w:rFonts w:cstheme="minorHAnsi"/>
          <w:b/>
          <w:color w:val="1F3864" w:themeColor="accent5" w:themeShade="80"/>
          <w:sz w:val="32"/>
          <w:lang w:val="es-ES"/>
        </w:rPr>
      </w:pPr>
      <w:r>
        <w:rPr>
          <w:rFonts w:cstheme="minorHAnsi"/>
          <w:b/>
          <w:color w:val="1F3864" w:themeColor="accent5" w:themeShade="80"/>
          <w:sz w:val="32"/>
          <w:lang w:val="es-ES"/>
        </w:rPr>
        <w:t>Nombre del estudiante</w:t>
      </w:r>
      <w:r w:rsidR="00950225" w:rsidRPr="00FB0F0B">
        <w:rPr>
          <w:rFonts w:cstheme="minorHAnsi"/>
          <w:b/>
          <w:color w:val="1F3864" w:themeColor="accent5" w:themeShade="80"/>
          <w:sz w:val="32"/>
          <w:lang w:val="es-ES"/>
        </w:rPr>
        <w:t>:</w:t>
      </w:r>
    </w:p>
    <w:p w14:paraId="47815BE3" w14:textId="77777777" w:rsidR="00950225" w:rsidRPr="00FB0F0B" w:rsidRDefault="00EE08EB" w:rsidP="005F013C">
      <w:pPr>
        <w:spacing w:after="0"/>
        <w:ind w:left="2124"/>
        <w:rPr>
          <w:rFonts w:asciiTheme="majorHAnsi" w:hAnsiTheme="majorHAnsi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t>Daniel Isaac Juárez Funes</w:t>
      </w:r>
    </w:p>
    <w:p w14:paraId="48AEEF67" w14:textId="77777777" w:rsidR="00950225" w:rsidRPr="00FB0F0B" w:rsidRDefault="00950225" w:rsidP="005F013C">
      <w:pPr>
        <w:spacing w:after="0"/>
        <w:ind w:left="2124"/>
        <w:rPr>
          <w:rFonts w:asciiTheme="majorHAnsi" w:hAnsiTheme="majorHAnsi"/>
          <w:sz w:val="32"/>
          <w:lang w:val="es-ES"/>
        </w:rPr>
      </w:pPr>
    </w:p>
    <w:p w14:paraId="7A231762" w14:textId="77777777" w:rsidR="00950225" w:rsidRPr="00FB0F0B" w:rsidRDefault="00950225" w:rsidP="005F013C">
      <w:pPr>
        <w:spacing w:after="0"/>
        <w:ind w:left="2124"/>
        <w:rPr>
          <w:rFonts w:cstheme="minorHAnsi"/>
          <w:b/>
          <w:color w:val="1F3864" w:themeColor="accent5" w:themeShade="80"/>
          <w:sz w:val="32"/>
          <w:lang w:val="es-ES"/>
        </w:rPr>
      </w:pPr>
      <w:r w:rsidRPr="00FB0F0B">
        <w:rPr>
          <w:rFonts w:cstheme="minorHAnsi"/>
          <w:b/>
          <w:color w:val="1F3864" w:themeColor="accent5" w:themeShade="80"/>
          <w:sz w:val="32"/>
          <w:lang w:val="es-ES"/>
        </w:rPr>
        <w:t>Número de cuenta:</w:t>
      </w:r>
    </w:p>
    <w:p w14:paraId="2F450A0E" w14:textId="77777777" w:rsidR="00950225" w:rsidRPr="00FB0F0B" w:rsidRDefault="00EE08EB" w:rsidP="005F013C">
      <w:pPr>
        <w:spacing w:after="0"/>
        <w:ind w:left="2124"/>
        <w:rPr>
          <w:rFonts w:asciiTheme="majorHAnsi" w:hAnsiTheme="majorHAnsi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t>12141153</w:t>
      </w:r>
    </w:p>
    <w:p w14:paraId="069F93E1" w14:textId="77777777" w:rsidR="00950225" w:rsidRPr="00FB0F0B" w:rsidRDefault="00950225" w:rsidP="005F013C">
      <w:pPr>
        <w:spacing w:after="0"/>
        <w:ind w:left="2124"/>
        <w:rPr>
          <w:rFonts w:asciiTheme="majorHAnsi" w:hAnsiTheme="majorHAnsi"/>
          <w:sz w:val="32"/>
          <w:lang w:val="es-ES"/>
        </w:rPr>
      </w:pPr>
    </w:p>
    <w:p w14:paraId="32F8DB95" w14:textId="77777777" w:rsidR="00950225" w:rsidRPr="00FB0F0B" w:rsidRDefault="00FD3506" w:rsidP="005F013C">
      <w:pPr>
        <w:spacing w:after="0"/>
        <w:ind w:left="2124"/>
        <w:rPr>
          <w:rFonts w:cstheme="minorHAnsi"/>
          <w:b/>
          <w:color w:val="1F3864" w:themeColor="accent5" w:themeShade="80"/>
          <w:sz w:val="32"/>
          <w:lang w:val="es-ES"/>
        </w:rPr>
      </w:pPr>
      <w:r>
        <w:rPr>
          <w:rFonts w:cstheme="minorHAnsi"/>
          <w:b/>
          <w:color w:val="1F3864" w:themeColor="accent5" w:themeShade="80"/>
          <w:sz w:val="32"/>
          <w:lang w:val="es-ES"/>
        </w:rPr>
        <w:t>Sede de estudio</w:t>
      </w:r>
      <w:r w:rsidR="005F013C" w:rsidRPr="00FB0F0B">
        <w:rPr>
          <w:rFonts w:cstheme="minorHAnsi"/>
          <w:b/>
          <w:color w:val="1F3864" w:themeColor="accent5" w:themeShade="80"/>
          <w:sz w:val="32"/>
          <w:lang w:val="es-ES"/>
        </w:rPr>
        <w:t>:</w:t>
      </w:r>
    </w:p>
    <w:p w14:paraId="100CA97D" w14:textId="77777777" w:rsidR="00950225" w:rsidRPr="00FB0F0B" w:rsidRDefault="00EE08EB" w:rsidP="005F013C">
      <w:pPr>
        <w:spacing w:after="0"/>
        <w:ind w:left="2124"/>
        <w:rPr>
          <w:rFonts w:asciiTheme="majorHAnsi" w:hAnsiTheme="majorHAnsi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t>UNITEC TGU</w:t>
      </w:r>
    </w:p>
    <w:p w14:paraId="50CEE964" w14:textId="77777777" w:rsidR="005F013C" w:rsidRPr="00FB0F0B" w:rsidRDefault="005F013C" w:rsidP="005F013C">
      <w:pPr>
        <w:spacing w:after="0"/>
        <w:ind w:left="2124"/>
        <w:rPr>
          <w:rFonts w:asciiTheme="majorHAnsi" w:hAnsiTheme="majorHAnsi"/>
          <w:sz w:val="32"/>
          <w:lang w:val="es-ES"/>
        </w:rPr>
      </w:pPr>
    </w:p>
    <w:p w14:paraId="2CDC7806" w14:textId="77777777" w:rsidR="005F013C" w:rsidRPr="00FB0F0B" w:rsidRDefault="005F013C" w:rsidP="005F013C">
      <w:pPr>
        <w:spacing w:after="0"/>
        <w:ind w:left="2124"/>
        <w:rPr>
          <w:rFonts w:cstheme="minorHAnsi"/>
          <w:b/>
          <w:color w:val="1F3864" w:themeColor="accent5" w:themeShade="80"/>
          <w:sz w:val="32"/>
          <w:lang w:val="es-ES"/>
        </w:rPr>
      </w:pPr>
      <w:r w:rsidRPr="00FB0F0B">
        <w:rPr>
          <w:rFonts w:cstheme="minorHAnsi"/>
          <w:b/>
          <w:color w:val="1F3864" w:themeColor="accent5" w:themeShade="80"/>
          <w:sz w:val="32"/>
          <w:lang w:val="es-ES"/>
        </w:rPr>
        <w:t>Docente:</w:t>
      </w:r>
    </w:p>
    <w:p w14:paraId="20F537BA" w14:textId="1BE77936" w:rsidR="005F013C" w:rsidRDefault="009E4023" w:rsidP="005F013C">
      <w:pPr>
        <w:spacing w:after="0"/>
        <w:ind w:left="2124"/>
        <w:rPr>
          <w:rFonts w:asciiTheme="majorHAnsi" w:hAnsiTheme="majorHAnsi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t xml:space="preserve">Ing. Martín </w:t>
      </w:r>
      <w:proofErr w:type="spellStart"/>
      <w:r>
        <w:rPr>
          <w:rFonts w:asciiTheme="majorHAnsi" w:hAnsiTheme="majorHAnsi"/>
          <w:sz w:val="32"/>
          <w:lang w:val="es-ES"/>
        </w:rPr>
        <w:t>Nelbren</w:t>
      </w:r>
      <w:proofErr w:type="spellEnd"/>
    </w:p>
    <w:p w14:paraId="7A67A139" w14:textId="77777777" w:rsidR="002701C5" w:rsidRPr="00FB0F0B" w:rsidRDefault="002701C5" w:rsidP="005F013C">
      <w:pPr>
        <w:spacing w:after="0"/>
        <w:ind w:left="2124"/>
        <w:rPr>
          <w:rFonts w:asciiTheme="majorHAnsi" w:hAnsiTheme="majorHAnsi"/>
          <w:sz w:val="32"/>
          <w:lang w:val="es-ES"/>
        </w:rPr>
      </w:pPr>
    </w:p>
    <w:p w14:paraId="74A112EC" w14:textId="77777777" w:rsidR="0086648B" w:rsidRPr="00FB0F0B" w:rsidRDefault="0086648B" w:rsidP="0086648B">
      <w:pPr>
        <w:spacing w:after="0"/>
        <w:ind w:left="2124"/>
        <w:rPr>
          <w:rFonts w:cstheme="minorHAnsi"/>
          <w:b/>
          <w:color w:val="1F3864" w:themeColor="accent5" w:themeShade="80"/>
          <w:sz w:val="32"/>
          <w:lang w:val="es-ES"/>
        </w:rPr>
      </w:pPr>
      <w:r>
        <w:rPr>
          <w:rFonts w:cstheme="minorHAnsi"/>
          <w:b/>
          <w:color w:val="1F3864" w:themeColor="accent5" w:themeShade="80"/>
          <w:sz w:val="32"/>
          <w:lang w:val="es-ES"/>
        </w:rPr>
        <w:t>Sección</w:t>
      </w:r>
      <w:r w:rsidRPr="00FB0F0B">
        <w:rPr>
          <w:rFonts w:cstheme="minorHAnsi"/>
          <w:b/>
          <w:color w:val="1F3864" w:themeColor="accent5" w:themeShade="80"/>
          <w:sz w:val="32"/>
          <w:lang w:val="es-ES"/>
        </w:rPr>
        <w:t>:</w:t>
      </w:r>
    </w:p>
    <w:p w14:paraId="625FD474" w14:textId="0C592FC1" w:rsidR="0086648B" w:rsidRDefault="009E4023" w:rsidP="005F013C">
      <w:pPr>
        <w:spacing w:after="0"/>
        <w:ind w:left="2124"/>
        <w:rPr>
          <w:rFonts w:cstheme="minorHAnsi"/>
          <w:b/>
          <w:color w:val="1F3864" w:themeColor="accent5" w:themeShade="80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t>Sec. 493</w:t>
      </w:r>
    </w:p>
    <w:p w14:paraId="11665590" w14:textId="77777777" w:rsidR="002701C5" w:rsidRDefault="002701C5" w:rsidP="005F013C">
      <w:pPr>
        <w:spacing w:after="0"/>
        <w:ind w:left="2124"/>
        <w:rPr>
          <w:rFonts w:cstheme="minorHAnsi"/>
          <w:b/>
          <w:color w:val="1F3864" w:themeColor="accent5" w:themeShade="80"/>
          <w:sz w:val="32"/>
          <w:lang w:val="es-ES"/>
        </w:rPr>
      </w:pPr>
    </w:p>
    <w:p w14:paraId="1DED2C9D" w14:textId="77777777" w:rsidR="002701C5" w:rsidRDefault="005F013C" w:rsidP="002701C5">
      <w:pPr>
        <w:spacing w:after="0"/>
        <w:ind w:left="2124"/>
        <w:rPr>
          <w:rFonts w:cstheme="minorHAnsi"/>
          <w:b/>
          <w:color w:val="1F3864" w:themeColor="accent5" w:themeShade="80"/>
          <w:sz w:val="32"/>
          <w:lang w:val="es-ES"/>
        </w:rPr>
      </w:pPr>
      <w:r w:rsidRPr="00FB0F0B">
        <w:rPr>
          <w:rFonts w:cstheme="minorHAnsi"/>
          <w:b/>
          <w:color w:val="1F3864" w:themeColor="accent5" w:themeShade="80"/>
          <w:sz w:val="32"/>
          <w:lang w:val="es-ES"/>
        </w:rPr>
        <w:t>Fecha de entrega:</w:t>
      </w:r>
    </w:p>
    <w:p w14:paraId="2ED53876" w14:textId="52D119D3" w:rsidR="002701C5" w:rsidRDefault="009E4023" w:rsidP="002701C5">
      <w:pPr>
        <w:spacing w:after="0"/>
        <w:ind w:left="2124"/>
        <w:rPr>
          <w:rFonts w:cstheme="minorHAnsi"/>
          <w:b/>
          <w:color w:val="1F3864" w:themeColor="accent5" w:themeShade="80"/>
          <w:sz w:val="32"/>
          <w:lang w:val="es-ES"/>
        </w:rPr>
      </w:pPr>
      <w:r>
        <w:rPr>
          <w:rFonts w:asciiTheme="majorHAnsi" w:hAnsiTheme="majorHAnsi"/>
          <w:sz w:val="32"/>
          <w:lang w:val="es-ES"/>
        </w:rPr>
        <w:t>Jueves 25 de agosto de 2022</w:t>
      </w:r>
    </w:p>
    <w:p w14:paraId="44E3CDE6" w14:textId="77777777" w:rsidR="002701C5" w:rsidRDefault="002701C5">
      <w:pPr>
        <w:rPr>
          <w:rFonts w:cstheme="minorHAnsi"/>
          <w:b/>
          <w:color w:val="1F3864" w:themeColor="accent5" w:themeShade="80"/>
          <w:sz w:val="32"/>
          <w:lang w:val="es-ES"/>
        </w:rPr>
      </w:pPr>
      <w:r>
        <w:rPr>
          <w:rFonts w:cstheme="minorHAnsi"/>
          <w:b/>
          <w:color w:val="1F3864" w:themeColor="accent5" w:themeShade="80"/>
          <w:sz w:val="32"/>
          <w:lang w:val="es-ES"/>
        </w:rPr>
        <w:br w:type="page"/>
      </w:r>
    </w:p>
    <w:p w14:paraId="4AC94F7B" w14:textId="61D6CCF1" w:rsidR="00441ECF" w:rsidRDefault="00441ECF" w:rsidP="002701C5">
      <w:pPr>
        <w:spacing w:after="0"/>
      </w:pPr>
      <w:r>
        <w:lastRenderedPageBreak/>
        <w:t>Preguntas de Repaso</w:t>
      </w:r>
    </w:p>
    <w:p w14:paraId="088111BF" w14:textId="77777777" w:rsidR="00441ECF" w:rsidRDefault="00441ECF" w:rsidP="002701C5">
      <w:pPr>
        <w:spacing w:after="0"/>
      </w:pPr>
    </w:p>
    <w:p w14:paraId="400C80CC" w14:textId="77777777" w:rsidR="00441ECF" w:rsidRDefault="00441ECF" w:rsidP="002701C5">
      <w:pPr>
        <w:spacing w:after="0"/>
      </w:pPr>
      <w:r>
        <w:t>1. ¿</w:t>
      </w:r>
      <w:proofErr w:type="spellStart"/>
      <w:r>
        <w:t>Cual</w:t>
      </w:r>
      <w:proofErr w:type="spellEnd"/>
      <w:r>
        <w:t xml:space="preserve"> es el Tipo de Composición de Objetos para que la clase auto gestione todos sus objetos? 2. ¿Al utilizar un objeto </w:t>
      </w:r>
      <w:proofErr w:type="spellStart"/>
      <w:r>
        <w:t>const</w:t>
      </w:r>
      <w:proofErr w:type="spellEnd"/>
      <w:r>
        <w:t xml:space="preserve"> que </w:t>
      </w:r>
      <w:proofErr w:type="spellStart"/>
      <w:r>
        <w:t>caracteristicas</w:t>
      </w:r>
      <w:proofErr w:type="spellEnd"/>
      <w:r>
        <w:t xml:space="preserve"> deben tener las funciones miembros? </w:t>
      </w:r>
    </w:p>
    <w:p w14:paraId="6D2FDD38" w14:textId="77777777" w:rsidR="00441ECF" w:rsidRDefault="00441ECF" w:rsidP="002701C5">
      <w:pPr>
        <w:spacing w:after="0"/>
      </w:pPr>
      <w:r>
        <w:t xml:space="preserve">3. ¿Las funciones </w:t>
      </w:r>
      <w:proofErr w:type="spellStart"/>
      <w:r>
        <w:t>friend</w:t>
      </w:r>
      <w:proofErr w:type="spellEnd"/>
      <w:r>
        <w:t xml:space="preserve"> que pueden hacer? </w:t>
      </w:r>
    </w:p>
    <w:p w14:paraId="725ED1E2" w14:textId="604698A4" w:rsidR="00622FD4" w:rsidRDefault="00441ECF" w:rsidP="002701C5">
      <w:pPr>
        <w:spacing w:after="0"/>
      </w:pPr>
      <w:r>
        <w:t xml:space="preserve">4. ¿Utilidades de la palabra reservada </w:t>
      </w:r>
      <w:proofErr w:type="spellStart"/>
      <w:proofErr w:type="gramStart"/>
      <w:r>
        <w:t>this</w:t>
      </w:r>
      <w:proofErr w:type="spellEnd"/>
      <w:r>
        <w:t xml:space="preserve"> ?</w:t>
      </w:r>
      <w:proofErr w:type="gramEnd"/>
    </w:p>
    <w:p w14:paraId="0F5AA99E" w14:textId="2429C44D" w:rsidR="00441ECF" w:rsidRDefault="00441ECF" w:rsidP="002701C5">
      <w:pPr>
        <w:spacing w:after="0"/>
      </w:pPr>
    </w:p>
    <w:p w14:paraId="715C96C3" w14:textId="5780B098" w:rsidR="00441ECF" w:rsidRPr="00441ECF" w:rsidRDefault="00441ECF" w:rsidP="00441ECF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color w:val="1F3864" w:themeColor="accent5" w:themeShade="80"/>
          <w:sz w:val="32"/>
          <w:lang w:val="es-ES"/>
        </w:rPr>
      </w:pPr>
      <w:r>
        <w:t>Composición, porque los miembros se pueden tanto eliminar como crear en la clase.</w:t>
      </w:r>
    </w:p>
    <w:p w14:paraId="7F03A1C3" w14:textId="1B97267A" w:rsidR="00441ECF" w:rsidRPr="00F67158" w:rsidRDefault="00F67158" w:rsidP="00441ECF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color w:val="1F3864" w:themeColor="accent5" w:themeShade="80"/>
          <w:sz w:val="32"/>
          <w:lang w:val="es-ES"/>
        </w:rPr>
      </w:pPr>
      <w:r>
        <w:t xml:space="preserve">Se debe declarar como </w:t>
      </w:r>
      <w:proofErr w:type="spellStart"/>
      <w:r>
        <w:t>const</w:t>
      </w:r>
      <w:proofErr w:type="spellEnd"/>
      <w:r>
        <w:t xml:space="preserve"> de manera explícita.</w:t>
      </w:r>
    </w:p>
    <w:p w14:paraId="10ABE885" w14:textId="1AC7BD32" w:rsidR="00F67158" w:rsidRPr="00F67158" w:rsidRDefault="00F67158" w:rsidP="00441ECF">
      <w:pPr>
        <w:pStyle w:val="ListParagraph"/>
        <w:numPr>
          <w:ilvl w:val="0"/>
          <w:numId w:val="2"/>
        </w:numPr>
        <w:spacing w:after="0"/>
        <w:rPr>
          <w:rFonts w:cstheme="minorHAnsi"/>
          <w:b/>
          <w:color w:val="1F3864" w:themeColor="accent5" w:themeShade="80"/>
          <w:sz w:val="32"/>
          <w:lang w:val="es-ES"/>
        </w:rPr>
      </w:pPr>
      <w:r>
        <w:t>Tienen acceso, siendo una función no miembro, a todos los miembros (</w:t>
      </w:r>
      <w:proofErr w:type="spellStart"/>
      <w:r>
        <w:t>public</w:t>
      </w:r>
      <w:proofErr w:type="spellEnd"/>
      <w:r>
        <w:t xml:space="preserve"> y no </w:t>
      </w:r>
      <w:proofErr w:type="spellStart"/>
      <w:r>
        <w:t>public</w:t>
      </w:r>
      <w:proofErr w:type="spellEnd"/>
      <w:r>
        <w:t>) de la clase a la que se le otorga.</w:t>
      </w:r>
      <w:r w:rsidR="00AE2674">
        <w:t xml:space="preserve"> </w:t>
      </w:r>
    </w:p>
    <w:p w14:paraId="07BF531B" w14:textId="4E8AC20D" w:rsidR="00BD4A94" w:rsidRDefault="00AE2674" w:rsidP="00CE7277">
      <w:pPr>
        <w:pStyle w:val="ListParagraph"/>
        <w:numPr>
          <w:ilvl w:val="0"/>
          <w:numId w:val="2"/>
        </w:numPr>
        <w:spacing w:after="0"/>
      </w:pPr>
      <w:r>
        <w:t>Acceder por medio de un puntero que tiene cada miembro de la clase, a su dirección. También se utiliza para distinguirlo de los miembros enviados como argumentos o parámetros de una función.</w:t>
      </w:r>
    </w:p>
    <w:p w14:paraId="55DB063A" w14:textId="2BF2488B" w:rsidR="00CE7277" w:rsidRPr="00BD4A94" w:rsidRDefault="00BD4A94" w:rsidP="00BD4A94">
      <w:r>
        <w:br w:type="page"/>
      </w:r>
    </w:p>
    <w:p w14:paraId="1F8AB534" w14:textId="77777777" w:rsidR="00B17C88" w:rsidRDefault="00CE7277" w:rsidP="00B17C88">
      <w:pPr>
        <w:pStyle w:val="ListParagraph"/>
        <w:numPr>
          <w:ilvl w:val="0"/>
          <w:numId w:val="2"/>
        </w:numPr>
        <w:spacing w:after="0"/>
      </w:pPr>
      <w:r>
        <w:lastRenderedPageBreak/>
        <w:t>Complete el siguiente programa para que funcione</w:t>
      </w:r>
    </w:p>
    <w:p w14:paraId="4A7D79A2" w14:textId="0BD7B3EF" w:rsidR="00B17C88" w:rsidRDefault="00B17C88" w:rsidP="00B17C88">
      <w:pPr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ED464E3" wp14:editId="7AF33A19">
            <wp:simplePos x="0" y="0"/>
            <wp:positionH relativeFrom="column">
              <wp:posOffset>557653</wp:posOffset>
            </wp:positionH>
            <wp:positionV relativeFrom="paragraph">
              <wp:posOffset>185177</wp:posOffset>
            </wp:positionV>
            <wp:extent cx="4681182" cy="4979913"/>
            <wp:effectExtent l="0" t="0" r="5715" b="0"/>
            <wp:wrapSquare wrapText="bothSides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182" cy="4979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BE27A4" w14:textId="351D3941" w:rsidR="00B17C88" w:rsidRDefault="00B17C88" w:rsidP="00B17C88">
      <w:pPr>
        <w:spacing w:after="0"/>
      </w:pPr>
    </w:p>
    <w:p w14:paraId="11E79FD1" w14:textId="6D1E81DB" w:rsidR="00CE7277" w:rsidRPr="00B17C88" w:rsidRDefault="00B17C88" w:rsidP="00B17C88">
      <w:pPr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2A71903" wp14:editId="4AC3B216">
            <wp:simplePos x="0" y="0"/>
            <wp:positionH relativeFrom="column">
              <wp:posOffset>187989</wp:posOffset>
            </wp:positionH>
            <wp:positionV relativeFrom="paragraph">
              <wp:posOffset>4929913</wp:posOffset>
            </wp:positionV>
            <wp:extent cx="5348605" cy="2511188"/>
            <wp:effectExtent l="0" t="0" r="4445" b="381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2" t="8814" r="2241" b="5807"/>
                    <a:stretch/>
                  </pic:blipFill>
                  <pic:spPr bwMode="auto">
                    <a:xfrm>
                      <a:off x="0" y="0"/>
                      <a:ext cx="5348605" cy="2511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CE7277" w:rsidRPr="00B17C88" w:rsidSect="005F013C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6A065" w14:textId="77777777" w:rsidR="0062053C" w:rsidRDefault="0062053C" w:rsidP="005F013C">
      <w:pPr>
        <w:spacing w:after="0" w:line="240" w:lineRule="auto"/>
      </w:pPr>
      <w:r>
        <w:separator/>
      </w:r>
    </w:p>
  </w:endnote>
  <w:endnote w:type="continuationSeparator" w:id="0">
    <w:p w14:paraId="5876E2B3" w14:textId="77777777" w:rsidR="0062053C" w:rsidRDefault="0062053C" w:rsidP="005F01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FF7D0" w14:textId="77777777" w:rsidR="0062053C" w:rsidRDefault="0062053C" w:rsidP="005F013C">
      <w:pPr>
        <w:spacing w:after="0" w:line="240" w:lineRule="auto"/>
      </w:pPr>
      <w:r>
        <w:separator/>
      </w:r>
    </w:p>
  </w:footnote>
  <w:footnote w:type="continuationSeparator" w:id="0">
    <w:p w14:paraId="62EB760E" w14:textId="77777777" w:rsidR="0062053C" w:rsidRDefault="0062053C" w:rsidP="005F01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94DC8"/>
    <w:multiLevelType w:val="hybridMultilevel"/>
    <w:tmpl w:val="716A5140"/>
    <w:lvl w:ilvl="0" w:tplc="CD00330A">
      <w:start w:val="6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46566"/>
    <w:multiLevelType w:val="hybridMultilevel"/>
    <w:tmpl w:val="E27EA67E"/>
    <w:lvl w:ilvl="0" w:tplc="0F3CCF9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color w:val="auto"/>
        <w:sz w:val="22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884554">
    <w:abstractNumId w:val="0"/>
  </w:num>
  <w:num w:numId="2" w16cid:durableId="2031175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023"/>
    <w:rsid w:val="002655AB"/>
    <w:rsid w:val="002701C5"/>
    <w:rsid w:val="00324902"/>
    <w:rsid w:val="003830A5"/>
    <w:rsid w:val="004122B5"/>
    <w:rsid w:val="004132A6"/>
    <w:rsid w:val="00441ECF"/>
    <w:rsid w:val="005F013C"/>
    <w:rsid w:val="00600760"/>
    <w:rsid w:val="0062053C"/>
    <w:rsid w:val="00622FD4"/>
    <w:rsid w:val="00641C24"/>
    <w:rsid w:val="006F3DED"/>
    <w:rsid w:val="007348FE"/>
    <w:rsid w:val="00782C56"/>
    <w:rsid w:val="007C7136"/>
    <w:rsid w:val="00823797"/>
    <w:rsid w:val="0086648B"/>
    <w:rsid w:val="008F5971"/>
    <w:rsid w:val="00950225"/>
    <w:rsid w:val="009E4023"/>
    <w:rsid w:val="00A026B9"/>
    <w:rsid w:val="00A501FC"/>
    <w:rsid w:val="00A94797"/>
    <w:rsid w:val="00AE2674"/>
    <w:rsid w:val="00B17C88"/>
    <w:rsid w:val="00BD4A94"/>
    <w:rsid w:val="00C07D25"/>
    <w:rsid w:val="00CE7277"/>
    <w:rsid w:val="00EE08EB"/>
    <w:rsid w:val="00F101F0"/>
    <w:rsid w:val="00F571A7"/>
    <w:rsid w:val="00F67158"/>
    <w:rsid w:val="00FB0F0B"/>
    <w:rsid w:val="00FD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179CEC8"/>
  <w15:chartTrackingRefBased/>
  <w15:docId w15:val="{F6C72287-8A01-4BDD-A0F9-5E620D4B6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2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2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2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50225"/>
    <w:pPr>
      <w:spacing w:after="0" w:line="240" w:lineRule="auto"/>
    </w:pPr>
    <w:rPr>
      <w:rFonts w:eastAsiaTheme="minorEastAsia"/>
      <w:lang w:eastAsia="es-HN"/>
    </w:rPr>
  </w:style>
  <w:style w:type="character" w:customStyle="1" w:styleId="NoSpacingChar">
    <w:name w:val="No Spacing Char"/>
    <w:basedOn w:val="DefaultParagraphFont"/>
    <w:link w:val="NoSpacing"/>
    <w:uiPriority w:val="1"/>
    <w:rsid w:val="00950225"/>
    <w:rPr>
      <w:rFonts w:eastAsiaTheme="minorEastAsia"/>
      <w:lang w:eastAsia="es-H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22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9502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02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F01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3C"/>
  </w:style>
  <w:style w:type="paragraph" w:styleId="Footer">
    <w:name w:val="footer"/>
    <w:basedOn w:val="Normal"/>
    <w:link w:val="FooterChar"/>
    <w:uiPriority w:val="99"/>
    <w:unhideWhenUsed/>
    <w:rsid w:val="005F01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3C"/>
  </w:style>
  <w:style w:type="paragraph" w:styleId="ListParagraph">
    <w:name w:val="List Paragraph"/>
    <w:basedOn w:val="Normal"/>
    <w:uiPriority w:val="34"/>
    <w:qFormat/>
    <w:rsid w:val="006F3DED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622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\Documents\Custom%20Office%20Templates\Portada%20UNITEC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5">
            <a:lumMod val="50000"/>
          </a:schemeClr>
        </a:solidFill>
        <a:ln>
          <a:noFill/>
        </a:ln>
      </a:spPr>
      <a:bodyPr lIns="79200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UNI3</b:Tag>
    <b:SourceType>InternetSite</b:SourceType>
    <b:Guid>{041646B3-9B4E-48C7-9466-FD5AD4E8B7B5}</b:Guid>
    <b:Author>
      <b:Author>
        <b:Corporate>UNITEC</b:Corporate>
      </b:Author>
    </b:Author>
    <b:Title>Ambiente Terrestre - Universidad Virtual UNITEC</b:Title>
    <b:InternetSiteTitle>UV UNITEC </b:InternetSiteTitle>
    <b:URL>https://uv.unitec.edu/EcologiaBIO202/articulate/S302/player.html</b:URL>
    <b:RefOrder>1</b:RefOrder>
  </b:Source>
  <b:Source>
    <b:Tag>UNA21</b:Tag>
    <b:SourceType>InternetSite</b:SourceType>
    <b:Guid>{FF3D8EE7-7D43-4BF6-922D-2919129FCE9F}</b:Guid>
    <b:Author>
      <b:Author>
        <b:Corporate>UNAM</b:Corporate>
      </b:Author>
    </b:Author>
    <b:Title>Oferta Académica UNAM</b:Title>
    <b:InternetSiteTitle>Ingeniería Geológica</b:InternetSiteTitle>
    <b:Year>2021</b:Year>
    <b:URL>http://oferta.unam.mx/ingenieria-geologica.html</b:URL>
    <b:RefOrder>2</b:RefOrder>
  </b:Source>
</b:Sources>
</file>

<file path=customXml/itemProps1.xml><?xml version="1.0" encoding="utf-8"?>
<ds:datastoreItem xmlns:ds="http://schemas.openxmlformats.org/officeDocument/2006/customXml" ds:itemID="{E7F39EB1-3259-41DD-9910-4B309A4C3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Portada UNITEC</Template>
  <TotalTime>57</TotalTime>
  <Pages>3</Pages>
  <Words>155</Words>
  <Characters>857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Juarez</dc:creator>
  <cp:keywords/>
  <dc:description/>
  <cp:lastModifiedBy>DANIEL ISAAC JUAREZ FUNES</cp:lastModifiedBy>
  <cp:revision>1</cp:revision>
  <dcterms:created xsi:type="dcterms:W3CDTF">2022-08-26T03:21:00Z</dcterms:created>
  <dcterms:modified xsi:type="dcterms:W3CDTF">2022-08-26T04:18:00Z</dcterms:modified>
</cp:coreProperties>
</file>