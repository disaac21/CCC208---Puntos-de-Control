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2A320" w14:textId="77777777" w:rsidR="00950225" w:rsidRDefault="004132A6" w:rsidP="00950225">
      <w:pPr>
        <w:spacing w:after="0"/>
        <w:jc w:val="right"/>
        <w:rPr>
          <w:b/>
          <w:color w:val="2F5496" w:themeColor="accent5" w:themeShade="BF"/>
          <w:sz w:val="96"/>
          <w:lang w:val="es-ES"/>
        </w:rPr>
      </w:pPr>
      <w:r>
        <w:rPr>
          <w:b/>
          <w:noProof/>
          <w:color w:val="4472C4" w:themeColor="accent5"/>
          <w:sz w:val="96"/>
          <w:lang w:eastAsia="es-HN"/>
        </w:rPr>
        <w:drawing>
          <wp:anchor distT="0" distB="0" distL="114300" distR="114300" simplePos="0" relativeHeight="251660288" behindDoc="0" locked="0" layoutInCell="1" allowOverlap="1" wp14:anchorId="591B3099" wp14:editId="032430C2">
            <wp:simplePos x="0" y="0"/>
            <wp:positionH relativeFrom="margin">
              <wp:posOffset>3804285</wp:posOffset>
            </wp:positionH>
            <wp:positionV relativeFrom="topMargin">
              <wp:align>bottom</wp:align>
            </wp:positionV>
            <wp:extent cx="2759075" cy="676275"/>
            <wp:effectExtent l="0" t="0" r="3175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90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3506">
        <w:rPr>
          <w:b/>
          <w:noProof/>
          <w:color w:val="4472C4" w:themeColor="accent5"/>
          <w:sz w:val="96"/>
          <w:lang w:eastAsia="es-H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6F276B" wp14:editId="2947FC68">
                <wp:simplePos x="0" y="0"/>
                <wp:positionH relativeFrom="page">
                  <wp:align>right</wp:align>
                </wp:positionH>
                <wp:positionV relativeFrom="paragraph">
                  <wp:posOffset>805180</wp:posOffset>
                </wp:positionV>
                <wp:extent cx="7775575" cy="2128805"/>
                <wp:effectExtent l="0" t="0" r="0" b="508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5575" cy="212880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443CAF" w14:textId="7FB5CF5A" w:rsidR="002701C5" w:rsidRDefault="004304F2" w:rsidP="008F5971">
                            <w:pPr>
                              <w:rPr>
                                <w:b/>
                                <w:color w:val="FFFFFF" w:themeColor="background1"/>
                                <w:sz w:val="72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72"/>
                                <w:szCs w:val="20"/>
                                <w:lang w:val="es-ES"/>
                              </w:rPr>
                              <w:t>03 – Punto de Control C++</w:t>
                            </w:r>
                          </w:p>
                          <w:p w14:paraId="51D8C051" w14:textId="51FFA55A" w:rsidR="00FD3506" w:rsidRPr="00EE08EB" w:rsidRDefault="00FD3506" w:rsidP="008F5971">
                            <w:pPr>
                              <w:rPr>
                                <w:color w:val="D9D9D9" w:themeColor="background1" w:themeShade="D9"/>
                                <w:sz w:val="48"/>
                                <w:szCs w:val="20"/>
                                <w:lang w:val="es-ES"/>
                              </w:rPr>
                            </w:pPr>
                            <w:r w:rsidRPr="00EE08EB">
                              <w:rPr>
                                <w:color w:val="D9D9D9" w:themeColor="background1" w:themeShade="D9"/>
                                <w:sz w:val="48"/>
                                <w:szCs w:val="20"/>
                                <w:lang w:val="es-ES"/>
                              </w:rPr>
                              <w:t xml:space="preserve">Semana </w:t>
                            </w:r>
                            <w:r w:rsidR="004304F2">
                              <w:rPr>
                                <w:color w:val="D9D9D9" w:themeColor="background1" w:themeShade="D9"/>
                                <w:sz w:val="48"/>
                                <w:szCs w:val="20"/>
                                <w:lang w:val="es-ES"/>
                              </w:rPr>
                              <w:t>03</w:t>
                            </w:r>
                          </w:p>
                          <w:p w14:paraId="0356CCDB" w14:textId="77777777" w:rsidR="00950225" w:rsidRDefault="00950225" w:rsidP="005F013C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792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6F276B" id="Rectángulo 2" o:spid="_x0000_s1026" style="position:absolute;left:0;text-align:left;margin-left:561.05pt;margin-top:63.4pt;width:612.25pt;height:167.6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" fillcolor="#1f3763 [1608]" stroked="f" strokeweight="1pt">
                <v:textbox inset="22mm">
                  <w:txbxContent>
                    <w:p w14:paraId="21443CAF" w14:textId="7FB5CF5A" w:rsidR="002701C5" w:rsidRDefault="004304F2" w:rsidP="008F5971">
                      <w:pPr>
                        <w:rPr>
                          <w:b/>
                          <w:color w:val="FFFFFF" w:themeColor="background1"/>
                          <w:sz w:val="72"/>
                          <w:szCs w:val="20"/>
                          <w:lang w:val="es-ES"/>
                        </w:rPr>
                      </w:pPr>
                      <w:r>
                        <w:rPr>
                          <w:b/>
                          <w:color w:val="FFFFFF" w:themeColor="background1"/>
                          <w:sz w:val="72"/>
                          <w:szCs w:val="20"/>
                          <w:lang w:val="es-ES"/>
                        </w:rPr>
                        <w:t>03 – Punto de Control C++</w:t>
                      </w:r>
                    </w:p>
                    <w:p w14:paraId="51D8C051" w14:textId="51FFA55A" w:rsidR="00FD3506" w:rsidRPr="00EE08EB" w:rsidRDefault="00FD3506" w:rsidP="008F5971">
                      <w:pPr>
                        <w:rPr>
                          <w:color w:val="D9D9D9" w:themeColor="background1" w:themeShade="D9"/>
                          <w:sz w:val="48"/>
                          <w:szCs w:val="20"/>
                          <w:lang w:val="es-ES"/>
                        </w:rPr>
                      </w:pPr>
                      <w:r w:rsidRPr="00EE08EB">
                        <w:rPr>
                          <w:color w:val="D9D9D9" w:themeColor="background1" w:themeShade="D9"/>
                          <w:sz w:val="48"/>
                          <w:szCs w:val="20"/>
                          <w:lang w:val="es-ES"/>
                        </w:rPr>
                        <w:t xml:space="preserve">Semana </w:t>
                      </w:r>
                      <w:r w:rsidR="004304F2">
                        <w:rPr>
                          <w:color w:val="D9D9D9" w:themeColor="background1" w:themeShade="D9"/>
                          <w:sz w:val="48"/>
                          <w:szCs w:val="20"/>
                          <w:lang w:val="es-ES"/>
                        </w:rPr>
                        <w:t>03</w:t>
                      </w:r>
                    </w:p>
                    <w:p w14:paraId="0356CCDB" w14:textId="77777777" w:rsidR="00950225" w:rsidRDefault="00950225" w:rsidP="005F013C">
                      <w:pPr>
                        <w:spacing w:after="0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F013C">
        <w:rPr>
          <w:b/>
          <w:noProof/>
          <w:color w:val="4472C4" w:themeColor="accent5"/>
          <w:sz w:val="96"/>
          <w:lang w:eastAsia="es-HN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49AAE5AB" wp14:editId="3C399A54">
                <wp:simplePos x="0" y="0"/>
                <wp:positionH relativeFrom="column">
                  <wp:posOffset>-1151387</wp:posOffset>
                </wp:positionH>
                <wp:positionV relativeFrom="paragraph">
                  <wp:posOffset>-899795</wp:posOffset>
                </wp:positionV>
                <wp:extent cx="2030095" cy="10058021"/>
                <wp:effectExtent l="0" t="0" r="8255" b="63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0095" cy="1005802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792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85BF84" id="Rectángulo 4" o:spid="_x0000_s1026" style="position:absolute;margin-left:-90.65pt;margin-top:-70.85pt;width:159.85pt;height:791.9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" fillcolor="#f2f2f2 [3052]" stroked="f" strokeweight="1pt">
                <v:textbox inset="22mm"/>
              </v:rect>
            </w:pict>
          </mc:Fallback>
        </mc:AlternateContent>
      </w:r>
    </w:p>
    <w:p w14:paraId="5788D1D3" w14:textId="77777777" w:rsidR="00950225" w:rsidRDefault="00950225" w:rsidP="00950225">
      <w:pPr>
        <w:spacing w:after="0"/>
        <w:rPr>
          <w:b/>
          <w:color w:val="2F5496" w:themeColor="accent5" w:themeShade="BF"/>
          <w:sz w:val="96"/>
          <w:lang w:val="es-ES"/>
        </w:rPr>
      </w:pPr>
    </w:p>
    <w:p w14:paraId="36E66544" w14:textId="77777777" w:rsidR="00950225" w:rsidRDefault="00950225" w:rsidP="00950225">
      <w:pPr>
        <w:spacing w:after="0"/>
        <w:rPr>
          <w:b/>
          <w:color w:val="2F5496" w:themeColor="accent5" w:themeShade="BF"/>
          <w:sz w:val="96"/>
          <w:lang w:val="es-ES"/>
        </w:rPr>
      </w:pPr>
    </w:p>
    <w:p w14:paraId="3FC7C4D5" w14:textId="77777777" w:rsidR="00950225" w:rsidRDefault="00950225" w:rsidP="00950225">
      <w:pPr>
        <w:spacing w:after="0"/>
        <w:rPr>
          <w:b/>
          <w:color w:val="BFBFBF" w:themeColor="background1" w:themeShade="BF"/>
          <w:sz w:val="52"/>
          <w:lang w:val="es-ES"/>
        </w:rPr>
      </w:pPr>
    </w:p>
    <w:p w14:paraId="6DD70521" w14:textId="77777777" w:rsidR="00950225" w:rsidRDefault="00950225" w:rsidP="00950225">
      <w:pPr>
        <w:spacing w:after="0"/>
        <w:rPr>
          <w:b/>
          <w:color w:val="BFBFBF" w:themeColor="background1" w:themeShade="BF"/>
          <w:sz w:val="52"/>
          <w:lang w:val="es-ES"/>
        </w:rPr>
      </w:pPr>
    </w:p>
    <w:p w14:paraId="6CECB673" w14:textId="77777777" w:rsidR="00950225" w:rsidRPr="00FB0F0B" w:rsidRDefault="00FD3506" w:rsidP="00FD3506">
      <w:pPr>
        <w:spacing w:after="0"/>
        <w:ind w:left="2127"/>
        <w:rPr>
          <w:rFonts w:cstheme="minorHAnsi"/>
          <w:b/>
          <w:color w:val="1F3864" w:themeColor="accent5" w:themeShade="80"/>
          <w:sz w:val="32"/>
          <w:lang w:val="es-ES"/>
        </w:rPr>
      </w:pPr>
      <w:r>
        <w:rPr>
          <w:rFonts w:cstheme="minorHAnsi"/>
          <w:b/>
          <w:color w:val="1F3864" w:themeColor="accent5" w:themeShade="80"/>
          <w:sz w:val="32"/>
          <w:lang w:val="es-ES"/>
        </w:rPr>
        <w:t>Nombre del estudiante</w:t>
      </w:r>
      <w:r w:rsidR="00950225" w:rsidRPr="00FB0F0B">
        <w:rPr>
          <w:rFonts w:cstheme="minorHAnsi"/>
          <w:b/>
          <w:color w:val="1F3864" w:themeColor="accent5" w:themeShade="80"/>
          <w:sz w:val="32"/>
          <w:lang w:val="es-ES"/>
        </w:rPr>
        <w:t>:</w:t>
      </w:r>
    </w:p>
    <w:p w14:paraId="50205688" w14:textId="77777777" w:rsidR="00950225" w:rsidRPr="00FB0F0B" w:rsidRDefault="00EE08EB" w:rsidP="005F013C">
      <w:pPr>
        <w:spacing w:after="0"/>
        <w:ind w:left="2124"/>
        <w:rPr>
          <w:rFonts w:asciiTheme="majorHAnsi" w:hAnsiTheme="majorHAnsi"/>
          <w:sz w:val="32"/>
          <w:lang w:val="es-ES"/>
        </w:rPr>
      </w:pPr>
      <w:r>
        <w:rPr>
          <w:rFonts w:asciiTheme="majorHAnsi" w:hAnsiTheme="majorHAnsi"/>
          <w:sz w:val="32"/>
          <w:lang w:val="es-ES"/>
        </w:rPr>
        <w:t>Daniel Isaac Juárez Funes</w:t>
      </w:r>
    </w:p>
    <w:p w14:paraId="03A489E2" w14:textId="77777777" w:rsidR="00950225" w:rsidRPr="00FB0F0B" w:rsidRDefault="00950225" w:rsidP="005F013C">
      <w:pPr>
        <w:spacing w:after="0"/>
        <w:ind w:left="2124"/>
        <w:rPr>
          <w:rFonts w:asciiTheme="majorHAnsi" w:hAnsiTheme="majorHAnsi"/>
          <w:sz w:val="32"/>
          <w:lang w:val="es-ES"/>
        </w:rPr>
      </w:pPr>
    </w:p>
    <w:p w14:paraId="5A4A5AD9" w14:textId="77777777" w:rsidR="00950225" w:rsidRPr="00FB0F0B" w:rsidRDefault="00950225" w:rsidP="005F013C">
      <w:pPr>
        <w:spacing w:after="0"/>
        <w:ind w:left="2124"/>
        <w:rPr>
          <w:rFonts w:cstheme="minorHAnsi"/>
          <w:b/>
          <w:color w:val="1F3864" w:themeColor="accent5" w:themeShade="80"/>
          <w:sz w:val="32"/>
          <w:lang w:val="es-ES"/>
        </w:rPr>
      </w:pPr>
      <w:r w:rsidRPr="00FB0F0B">
        <w:rPr>
          <w:rFonts w:cstheme="minorHAnsi"/>
          <w:b/>
          <w:color w:val="1F3864" w:themeColor="accent5" w:themeShade="80"/>
          <w:sz w:val="32"/>
          <w:lang w:val="es-ES"/>
        </w:rPr>
        <w:t>Número de cuenta:</w:t>
      </w:r>
    </w:p>
    <w:p w14:paraId="718C1610" w14:textId="77777777" w:rsidR="00950225" w:rsidRPr="00FB0F0B" w:rsidRDefault="00EE08EB" w:rsidP="005F013C">
      <w:pPr>
        <w:spacing w:after="0"/>
        <w:ind w:left="2124"/>
        <w:rPr>
          <w:rFonts w:asciiTheme="majorHAnsi" w:hAnsiTheme="majorHAnsi"/>
          <w:sz w:val="32"/>
          <w:lang w:val="es-ES"/>
        </w:rPr>
      </w:pPr>
      <w:r>
        <w:rPr>
          <w:rFonts w:asciiTheme="majorHAnsi" w:hAnsiTheme="majorHAnsi"/>
          <w:sz w:val="32"/>
          <w:lang w:val="es-ES"/>
        </w:rPr>
        <w:t>12141153</w:t>
      </w:r>
    </w:p>
    <w:p w14:paraId="26375ED9" w14:textId="77777777" w:rsidR="00950225" w:rsidRPr="00FB0F0B" w:rsidRDefault="00950225" w:rsidP="005F013C">
      <w:pPr>
        <w:spacing w:after="0"/>
        <w:ind w:left="2124"/>
        <w:rPr>
          <w:rFonts w:asciiTheme="majorHAnsi" w:hAnsiTheme="majorHAnsi"/>
          <w:sz w:val="32"/>
          <w:lang w:val="es-ES"/>
        </w:rPr>
      </w:pPr>
    </w:p>
    <w:p w14:paraId="353E6833" w14:textId="77777777" w:rsidR="00950225" w:rsidRPr="00FB0F0B" w:rsidRDefault="00FD3506" w:rsidP="005F013C">
      <w:pPr>
        <w:spacing w:after="0"/>
        <w:ind w:left="2124"/>
        <w:rPr>
          <w:rFonts w:cstheme="minorHAnsi"/>
          <w:b/>
          <w:color w:val="1F3864" w:themeColor="accent5" w:themeShade="80"/>
          <w:sz w:val="32"/>
          <w:lang w:val="es-ES"/>
        </w:rPr>
      </w:pPr>
      <w:r>
        <w:rPr>
          <w:rFonts w:cstheme="minorHAnsi"/>
          <w:b/>
          <w:color w:val="1F3864" w:themeColor="accent5" w:themeShade="80"/>
          <w:sz w:val="32"/>
          <w:lang w:val="es-ES"/>
        </w:rPr>
        <w:t>Sede de estudio</w:t>
      </w:r>
      <w:r w:rsidR="005F013C" w:rsidRPr="00FB0F0B">
        <w:rPr>
          <w:rFonts w:cstheme="minorHAnsi"/>
          <w:b/>
          <w:color w:val="1F3864" w:themeColor="accent5" w:themeShade="80"/>
          <w:sz w:val="32"/>
          <w:lang w:val="es-ES"/>
        </w:rPr>
        <w:t>:</w:t>
      </w:r>
    </w:p>
    <w:p w14:paraId="36303D4D" w14:textId="77777777" w:rsidR="00950225" w:rsidRPr="00FB0F0B" w:rsidRDefault="00EE08EB" w:rsidP="005F013C">
      <w:pPr>
        <w:spacing w:after="0"/>
        <w:ind w:left="2124"/>
        <w:rPr>
          <w:rFonts w:asciiTheme="majorHAnsi" w:hAnsiTheme="majorHAnsi"/>
          <w:sz w:val="32"/>
          <w:lang w:val="es-ES"/>
        </w:rPr>
      </w:pPr>
      <w:r>
        <w:rPr>
          <w:rFonts w:asciiTheme="majorHAnsi" w:hAnsiTheme="majorHAnsi"/>
          <w:sz w:val="32"/>
          <w:lang w:val="es-ES"/>
        </w:rPr>
        <w:t>UNITEC TGU</w:t>
      </w:r>
    </w:p>
    <w:p w14:paraId="73AC8577" w14:textId="77777777" w:rsidR="005F013C" w:rsidRPr="00FB0F0B" w:rsidRDefault="005F013C" w:rsidP="005F013C">
      <w:pPr>
        <w:spacing w:after="0"/>
        <w:ind w:left="2124"/>
        <w:rPr>
          <w:rFonts w:asciiTheme="majorHAnsi" w:hAnsiTheme="majorHAnsi"/>
          <w:sz w:val="32"/>
          <w:lang w:val="es-ES"/>
        </w:rPr>
      </w:pPr>
    </w:p>
    <w:p w14:paraId="3C8925E9" w14:textId="77777777" w:rsidR="005F013C" w:rsidRPr="00FB0F0B" w:rsidRDefault="005F013C" w:rsidP="005F013C">
      <w:pPr>
        <w:spacing w:after="0"/>
        <w:ind w:left="2124"/>
        <w:rPr>
          <w:rFonts w:cstheme="minorHAnsi"/>
          <w:b/>
          <w:color w:val="1F3864" w:themeColor="accent5" w:themeShade="80"/>
          <w:sz w:val="32"/>
          <w:lang w:val="es-ES"/>
        </w:rPr>
      </w:pPr>
      <w:r w:rsidRPr="00FB0F0B">
        <w:rPr>
          <w:rFonts w:cstheme="minorHAnsi"/>
          <w:b/>
          <w:color w:val="1F3864" w:themeColor="accent5" w:themeShade="80"/>
          <w:sz w:val="32"/>
          <w:lang w:val="es-ES"/>
        </w:rPr>
        <w:t>Docente:</w:t>
      </w:r>
    </w:p>
    <w:p w14:paraId="748022E6" w14:textId="05D68D3F" w:rsidR="005F013C" w:rsidRDefault="004304F2" w:rsidP="005F013C">
      <w:pPr>
        <w:spacing w:after="0"/>
        <w:ind w:left="2124"/>
        <w:rPr>
          <w:rFonts w:asciiTheme="majorHAnsi" w:hAnsiTheme="majorHAnsi"/>
          <w:sz w:val="32"/>
          <w:lang w:val="es-ES"/>
        </w:rPr>
      </w:pPr>
      <w:r>
        <w:rPr>
          <w:rFonts w:asciiTheme="majorHAnsi" w:hAnsiTheme="majorHAnsi"/>
          <w:sz w:val="32"/>
          <w:lang w:val="es-ES"/>
        </w:rPr>
        <w:t xml:space="preserve">Ing. Martin </w:t>
      </w:r>
      <w:proofErr w:type="spellStart"/>
      <w:r>
        <w:rPr>
          <w:rFonts w:asciiTheme="majorHAnsi" w:hAnsiTheme="majorHAnsi"/>
          <w:sz w:val="32"/>
          <w:lang w:val="es-ES"/>
        </w:rPr>
        <w:t>Nelbren</w:t>
      </w:r>
      <w:proofErr w:type="spellEnd"/>
      <w:r>
        <w:rPr>
          <w:rFonts w:asciiTheme="majorHAnsi" w:hAnsiTheme="majorHAnsi"/>
          <w:sz w:val="32"/>
          <w:lang w:val="es-ES"/>
        </w:rPr>
        <w:t xml:space="preserve"> Cuellar</w:t>
      </w:r>
    </w:p>
    <w:p w14:paraId="72C7C7CA" w14:textId="77777777" w:rsidR="002701C5" w:rsidRPr="00FB0F0B" w:rsidRDefault="002701C5" w:rsidP="005F013C">
      <w:pPr>
        <w:spacing w:after="0"/>
        <w:ind w:left="2124"/>
        <w:rPr>
          <w:rFonts w:asciiTheme="majorHAnsi" w:hAnsiTheme="majorHAnsi"/>
          <w:sz w:val="32"/>
          <w:lang w:val="es-ES"/>
        </w:rPr>
      </w:pPr>
    </w:p>
    <w:p w14:paraId="7548827F" w14:textId="77777777" w:rsidR="0086648B" w:rsidRPr="00FB0F0B" w:rsidRDefault="0086648B" w:rsidP="0086648B">
      <w:pPr>
        <w:spacing w:after="0"/>
        <w:ind w:left="2124"/>
        <w:rPr>
          <w:rFonts w:cstheme="minorHAnsi"/>
          <w:b/>
          <w:color w:val="1F3864" w:themeColor="accent5" w:themeShade="80"/>
          <w:sz w:val="32"/>
          <w:lang w:val="es-ES"/>
        </w:rPr>
      </w:pPr>
      <w:r>
        <w:rPr>
          <w:rFonts w:cstheme="minorHAnsi"/>
          <w:b/>
          <w:color w:val="1F3864" w:themeColor="accent5" w:themeShade="80"/>
          <w:sz w:val="32"/>
          <w:lang w:val="es-ES"/>
        </w:rPr>
        <w:t>Sección</w:t>
      </w:r>
      <w:r w:rsidRPr="00FB0F0B">
        <w:rPr>
          <w:rFonts w:cstheme="minorHAnsi"/>
          <w:b/>
          <w:color w:val="1F3864" w:themeColor="accent5" w:themeShade="80"/>
          <w:sz w:val="32"/>
          <w:lang w:val="es-ES"/>
        </w:rPr>
        <w:t>:</w:t>
      </w:r>
    </w:p>
    <w:p w14:paraId="79C3348D" w14:textId="41138A01" w:rsidR="0086648B" w:rsidRDefault="004304F2" w:rsidP="005F013C">
      <w:pPr>
        <w:spacing w:after="0"/>
        <w:ind w:left="2124"/>
        <w:rPr>
          <w:rFonts w:cstheme="minorHAnsi"/>
          <w:b/>
          <w:color w:val="1F3864" w:themeColor="accent5" w:themeShade="80"/>
          <w:sz w:val="32"/>
          <w:lang w:val="es-ES"/>
        </w:rPr>
      </w:pPr>
      <w:r>
        <w:rPr>
          <w:rFonts w:asciiTheme="majorHAnsi" w:hAnsiTheme="majorHAnsi"/>
          <w:sz w:val="32"/>
          <w:lang w:val="es-ES"/>
        </w:rPr>
        <w:t>CCC208 – Sec. 493</w:t>
      </w:r>
    </w:p>
    <w:p w14:paraId="50C3ED26" w14:textId="77777777" w:rsidR="002701C5" w:rsidRDefault="002701C5" w:rsidP="005F013C">
      <w:pPr>
        <w:spacing w:after="0"/>
        <w:ind w:left="2124"/>
        <w:rPr>
          <w:rFonts w:cstheme="minorHAnsi"/>
          <w:b/>
          <w:color w:val="1F3864" w:themeColor="accent5" w:themeShade="80"/>
          <w:sz w:val="32"/>
          <w:lang w:val="es-ES"/>
        </w:rPr>
      </w:pPr>
    </w:p>
    <w:p w14:paraId="076DA240" w14:textId="77777777" w:rsidR="002701C5" w:rsidRDefault="005F013C" w:rsidP="002701C5">
      <w:pPr>
        <w:spacing w:after="0"/>
        <w:ind w:left="2124"/>
        <w:rPr>
          <w:rFonts w:cstheme="minorHAnsi"/>
          <w:b/>
          <w:color w:val="1F3864" w:themeColor="accent5" w:themeShade="80"/>
          <w:sz w:val="32"/>
          <w:lang w:val="es-ES"/>
        </w:rPr>
      </w:pPr>
      <w:r w:rsidRPr="00FB0F0B">
        <w:rPr>
          <w:rFonts w:cstheme="minorHAnsi"/>
          <w:b/>
          <w:color w:val="1F3864" w:themeColor="accent5" w:themeShade="80"/>
          <w:sz w:val="32"/>
          <w:lang w:val="es-ES"/>
        </w:rPr>
        <w:t>Fecha de entrega:</w:t>
      </w:r>
    </w:p>
    <w:p w14:paraId="13F623C1" w14:textId="0A1EE848" w:rsidR="002701C5" w:rsidRDefault="004304F2" w:rsidP="002701C5">
      <w:pPr>
        <w:spacing w:after="0"/>
        <w:ind w:left="2124"/>
        <w:rPr>
          <w:rFonts w:cstheme="minorHAnsi"/>
          <w:b/>
          <w:color w:val="1F3864" w:themeColor="accent5" w:themeShade="80"/>
          <w:sz w:val="32"/>
          <w:lang w:val="es-ES"/>
        </w:rPr>
      </w:pPr>
      <w:r>
        <w:rPr>
          <w:rFonts w:asciiTheme="majorHAnsi" w:hAnsiTheme="majorHAnsi"/>
          <w:sz w:val="32"/>
          <w:lang w:val="es-ES"/>
        </w:rPr>
        <w:t>Lunes 08 de agosto del 2022</w:t>
      </w:r>
    </w:p>
    <w:p w14:paraId="64C666EC" w14:textId="77777777" w:rsidR="002701C5" w:rsidRDefault="002701C5">
      <w:pPr>
        <w:rPr>
          <w:rFonts w:cstheme="minorHAnsi"/>
          <w:b/>
          <w:color w:val="1F3864" w:themeColor="accent5" w:themeShade="80"/>
          <w:sz w:val="32"/>
          <w:lang w:val="es-ES"/>
        </w:rPr>
      </w:pPr>
      <w:r>
        <w:rPr>
          <w:rFonts w:cstheme="minorHAnsi"/>
          <w:b/>
          <w:color w:val="1F3864" w:themeColor="accent5" w:themeShade="80"/>
          <w:sz w:val="32"/>
          <w:lang w:val="es-ES"/>
        </w:rPr>
        <w:br w:type="page"/>
      </w:r>
    </w:p>
    <w:p w14:paraId="2A675456" w14:textId="16B2DB1F" w:rsidR="00622FD4" w:rsidRPr="003245F3" w:rsidRDefault="004304F2" w:rsidP="002701C5">
      <w:pPr>
        <w:spacing w:after="0"/>
        <w:rPr>
          <w:rFonts w:cstheme="minorHAnsi"/>
          <w:szCs w:val="16"/>
          <w:lang w:val="es-ES"/>
        </w:rPr>
      </w:pPr>
      <w:r w:rsidRPr="003245F3">
        <w:rPr>
          <w:rFonts w:cstheme="minorHAnsi"/>
          <w:szCs w:val="16"/>
          <w:lang w:val="es-ES"/>
        </w:rPr>
        <w:lastRenderedPageBreak/>
        <w:t xml:space="preserve">Ejercicio </w:t>
      </w:r>
      <w:r w:rsidR="001B5292" w:rsidRPr="003245F3">
        <w:rPr>
          <w:rFonts w:cstheme="minorHAnsi"/>
          <w:szCs w:val="16"/>
          <w:lang w:val="es-ES"/>
        </w:rPr>
        <w:t>#</w:t>
      </w:r>
      <w:r w:rsidRPr="003245F3">
        <w:rPr>
          <w:rFonts w:cstheme="minorHAnsi"/>
          <w:szCs w:val="16"/>
          <w:lang w:val="es-ES"/>
        </w:rPr>
        <w:t>04</w:t>
      </w:r>
    </w:p>
    <w:p w14:paraId="47ED81A4" w14:textId="4A43E646" w:rsidR="004304F2" w:rsidRDefault="004304F2" w:rsidP="002701C5">
      <w:pPr>
        <w:spacing w:after="0"/>
        <w:rPr>
          <w:rFonts w:asciiTheme="majorHAnsi" w:hAnsiTheme="majorHAnsi"/>
          <w:sz w:val="32"/>
          <w:lang w:val="es-ES"/>
        </w:rPr>
      </w:pPr>
    </w:p>
    <w:p w14:paraId="238E8545" w14:textId="77777777" w:rsidR="00694FED" w:rsidRPr="00694FED" w:rsidRDefault="00694FED" w:rsidP="00694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4FE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94F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4FED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2D9B5B8B" w14:textId="77777777" w:rsidR="00694FED" w:rsidRPr="00694FED" w:rsidRDefault="00694FED" w:rsidP="00694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4FE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94F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4FE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94F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94FED">
        <w:rPr>
          <w:rFonts w:ascii="Cascadia Mono" w:hAnsi="Cascadia Mono" w:cs="Cascadia Mono"/>
          <w:color w:val="000000"/>
          <w:sz w:val="19"/>
          <w:szCs w:val="19"/>
          <w:lang w:val="en-US"/>
        </w:rPr>
        <w:t>std;</w:t>
      </w:r>
      <w:proofErr w:type="gramEnd"/>
    </w:p>
    <w:p w14:paraId="3C13B52B" w14:textId="77777777" w:rsidR="00694FED" w:rsidRPr="00694FED" w:rsidRDefault="00694FED" w:rsidP="00694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1A0C02" w14:textId="77777777" w:rsidR="00694FED" w:rsidRPr="00694FED" w:rsidRDefault="00694FED" w:rsidP="00694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4F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94F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114B9D51" w14:textId="77777777" w:rsidR="00694FED" w:rsidRPr="00694FED" w:rsidRDefault="00694FED" w:rsidP="00694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4F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94F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94F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m[2][3] = { {1, 3, 5},{2, 4, 6} </w:t>
      </w:r>
      <w:proofErr w:type="gramStart"/>
      <w:r w:rsidRPr="00694FED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  <w:proofErr w:type="gramEnd"/>
    </w:p>
    <w:p w14:paraId="1CDEF82E" w14:textId="77777777" w:rsidR="00694FED" w:rsidRPr="00694FED" w:rsidRDefault="00694FED" w:rsidP="00694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4F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94F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94F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n[3] = { 10, 30, 50 </w:t>
      </w:r>
      <w:proofErr w:type="gramStart"/>
      <w:r w:rsidRPr="00694FED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  <w:proofErr w:type="gramEnd"/>
    </w:p>
    <w:p w14:paraId="30E3C8B1" w14:textId="77777777" w:rsidR="00694FED" w:rsidRPr="00694FED" w:rsidRDefault="00694FED" w:rsidP="00694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4F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94F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94FED">
        <w:rPr>
          <w:rFonts w:ascii="Cascadia Mono" w:hAnsi="Cascadia Mono" w:cs="Cascadia Mono"/>
          <w:color w:val="000000"/>
          <w:sz w:val="19"/>
          <w:szCs w:val="19"/>
          <w:lang w:val="en-US"/>
        </w:rPr>
        <w:t>* p = m[0</w:t>
      </w:r>
      <w:proofErr w:type="gramStart"/>
      <w:r w:rsidRPr="00694FED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  <w:proofErr w:type="gramEnd"/>
    </w:p>
    <w:p w14:paraId="2D96E8D2" w14:textId="77777777" w:rsidR="00694FED" w:rsidRPr="00694FED" w:rsidRDefault="00694FED" w:rsidP="00694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4F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94FE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94F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94F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94F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94FE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94F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-3; </w:t>
      </w:r>
      <w:proofErr w:type="spellStart"/>
      <w:r w:rsidRPr="00694FE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94F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6; </w:t>
      </w:r>
      <w:proofErr w:type="spellStart"/>
      <w:r w:rsidRPr="00694FE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94FED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116E94D0" w14:textId="77777777" w:rsidR="00694FED" w:rsidRPr="00694FED" w:rsidRDefault="00694FED" w:rsidP="00694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4F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94FE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94F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p[</w:t>
      </w:r>
      <w:proofErr w:type="spellStart"/>
      <w:r w:rsidRPr="00694FE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94F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&lt;&lt; </w:t>
      </w:r>
      <w:r w:rsidRPr="00694FE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proofErr w:type="gramStart"/>
      <w:r w:rsidRPr="00694FE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94F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5A4F9ED7" w14:textId="77777777" w:rsidR="00694FED" w:rsidRPr="00694FED" w:rsidRDefault="00694FED" w:rsidP="00694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4F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p[-1] = </w:t>
      </w:r>
      <w:proofErr w:type="gramStart"/>
      <w:r w:rsidRPr="00694FED">
        <w:rPr>
          <w:rFonts w:ascii="Cascadia Mono" w:hAnsi="Cascadia Mono" w:cs="Cascadia Mono"/>
          <w:color w:val="000000"/>
          <w:sz w:val="19"/>
          <w:szCs w:val="19"/>
          <w:lang w:val="en-US"/>
        </w:rPr>
        <w:t>777;</w:t>
      </w:r>
      <w:proofErr w:type="gramEnd"/>
    </w:p>
    <w:p w14:paraId="3B8D8F8C" w14:textId="77777777" w:rsidR="00694FED" w:rsidRPr="00694FED" w:rsidRDefault="00694FED" w:rsidP="00694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4F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94FE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94F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94F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94F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94FE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94F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94FE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94F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3; </w:t>
      </w:r>
      <w:proofErr w:type="spellStart"/>
      <w:r w:rsidRPr="00694FE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94FED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0C8C7D9" w14:textId="77777777" w:rsidR="00694FED" w:rsidRDefault="00694FED" w:rsidP="00694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4F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n[i] &lt;&lt;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9E5F8C0" w14:textId="2E4A9277" w:rsidR="00C94F6D" w:rsidRDefault="00694FED" w:rsidP="00694FED">
      <w:pPr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DE1BC83" w14:textId="5809F343" w:rsidR="00694FED" w:rsidRDefault="00694FED" w:rsidP="00694FED">
      <w:pPr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10C62CFB" w14:textId="2E3CAA6F" w:rsidR="00694FED" w:rsidRDefault="00694FED" w:rsidP="00694FED">
      <w:pPr>
        <w:spacing w:after="0"/>
        <w:rPr>
          <w:rFonts w:cstheme="minorHAnsi"/>
          <w:b/>
          <w:color w:val="1F3864" w:themeColor="accent5" w:themeShade="80"/>
          <w:sz w:val="32"/>
          <w:lang w:val="es-ES"/>
        </w:rPr>
      </w:pPr>
      <w:r>
        <w:rPr>
          <w:noProof/>
        </w:rPr>
        <w:drawing>
          <wp:inline distT="0" distB="0" distL="0" distR="0" wp14:anchorId="376EB97C" wp14:editId="2DCE9055">
            <wp:extent cx="4790476" cy="138095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33D56" w14:textId="4235045A" w:rsidR="00694FED" w:rsidRDefault="00694FED" w:rsidP="00694FED">
      <w:pPr>
        <w:spacing w:after="0"/>
        <w:rPr>
          <w:rFonts w:cstheme="minorHAnsi"/>
          <w:b/>
          <w:color w:val="1F3864" w:themeColor="accent5" w:themeShade="80"/>
          <w:sz w:val="32"/>
          <w:lang w:val="es-ES"/>
        </w:rPr>
      </w:pPr>
    </w:p>
    <w:p w14:paraId="06F4D10F" w14:textId="4B1D47C4" w:rsidR="00694FED" w:rsidRPr="003245F3" w:rsidRDefault="00BE0E8E" w:rsidP="00694FED">
      <w:pPr>
        <w:spacing w:after="0"/>
        <w:rPr>
          <w:rFonts w:cstheme="minorHAnsi"/>
          <w:szCs w:val="16"/>
          <w:lang w:val="es-ES"/>
        </w:rPr>
      </w:pPr>
      <w:r w:rsidRPr="003245F3">
        <w:rPr>
          <w:rFonts w:cstheme="minorHAnsi"/>
          <w:szCs w:val="16"/>
          <w:lang w:val="es-ES"/>
        </w:rPr>
        <w:t xml:space="preserve">Utilizamos un apuntador para referirnos a la matriz m. </w:t>
      </w:r>
      <w:r w:rsidR="00694FED" w:rsidRPr="003245F3">
        <w:rPr>
          <w:rFonts w:cstheme="minorHAnsi"/>
          <w:szCs w:val="16"/>
          <w:lang w:val="es-ES"/>
        </w:rPr>
        <w:t xml:space="preserve">Los primeros tres números se generan de manera </w:t>
      </w:r>
      <w:r w:rsidR="003E3AB7" w:rsidRPr="003245F3">
        <w:rPr>
          <w:rFonts w:cstheme="minorHAnsi"/>
          <w:szCs w:val="16"/>
          <w:lang w:val="es-ES"/>
        </w:rPr>
        <w:t xml:space="preserve">inesperada ya que el ciclo </w:t>
      </w:r>
      <w:proofErr w:type="spellStart"/>
      <w:r w:rsidR="003E3AB7" w:rsidRPr="003245F3">
        <w:rPr>
          <w:rFonts w:cstheme="minorHAnsi"/>
          <w:szCs w:val="16"/>
          <w:lang w:val="es-ES"/>
        </w:rPr>
        <w:t>for</w:t>
      </w:r>
      <w:proofErr w:type="spellEnd"/>
      <w:r w:rsidR="003E3AB7" w:rsidRPr="003245F3">
        <w:rPr>
          <w:rFonts w:cstheme="minorHAnsi"/>
          <w:szCs w:val="16"/>
          <w:lang w:val="es-ES"/>
        </w:rPr>
        <w:t xml:space="preserve"> </w:t>
      </w:r>
      <w:r w:rsidR="00A56406" w:rsidRPr="003245F3">
        <w:rPr>
          <w:rFonts w:cstheme="minorHAnsi"/>
          <w:szCs w:val="16"/>
          <w:lang w:val="es-ES"/>
        </w:rPr>
        <w:t xml:space="preserve">que usamos para imprimir </w:t>
      </w:r>
      <w:r w:rsidR="003E3AB7" w:rsidRPr="003245F3">
        <w:rPr>
          <w:rFonts w:cstheme="minorHAnsi"/>
          <w:szCs w:val="16"/>
          <w:lang w:val="es-ES"/>
        </w:rPr>
        <w:t xml:space="preserve">la matriz, comienza desde una posición </w:t>
      </w:r>
      <w:r w:rsidR="00A56406" w:rsidRPr="003245F3">
        <w:rPr>
          <w:rFonts w:cstheme="minorHAnsi"/>
          <w:szCs w:val="16"/>
          <w:lang w:val="es-ES"/>
        </w:rPr>
        <w:t xml:space="preserve">inexistente </w:t>
      </w:r>
      <w:r w:rsidRPr="003245F3">
        <w:rPr>
          <w:rFonts w:cstheme="minorHAnsi"/>
          <w:szCs w:val="16"/>
          <w:lang w:val="es-ES"/>
        </w:rPr>
        <w:t>en la matriz, una vez llega a la posición 0, comienza a imprimir los números definidos dentro de la matriz.</w:t>
      </w:r>
    </w:p>
    <w:p w14:paraId="36B5273C" w14:textId="24948E56" w:rsidR="001E4CD4" w:rsidRPr="003245F3" w:rsidRDefault="00BE0E8E" w:rsidP="001E4CD4">
      <w:pPr>
        <w:spacing w:after="0"/>
        <w:rPr>
          <w:rFonts w:cstheme="minorHAnsi"/>
          <w:szCs w:val="16"/>
          <w:lang w:val="es-ES"/>
        </w:rPr>
      </w:pPr>
      <w:r w:rsidRPr="003245F3">
        <w:rPr>
          <w:rFonts w:cstheme="minorHAnsi"/>
          <w:szCs w:val="16"/>
          <w:lang w:val="es-ES"/>
        </w:rPr>
        <w:t>La segunda parte de la salida imprime de manera común y normal el arreglo n, empezando en su posición 0 hasta la posición 3</w:t>
      </w:r>
      <w:r w:rsidR="001E4CD4" w:rsidRPr="003245F3">
        <w:rPr>
          <w:rFonts w:cstheme="minorHAnsi"/>
          <w:szCs w:val="16"/>
          <w:lang w:val="es-ES"/>
        </w:rPr>
        <w:t>.</w:t>
      </w:r>
    </w:p>
    <w:p w14:paraId="7225400C" w14:textId="77777777" w:rsidR="001E4CD4" w:rsidRPr="003245F3" w:rsidRDefault="001E4CD4">
      <w:pPr>
        <w:rPr>
          <w:rFonts w:cstheme="minorHAnsi"/>
          <w:szCs w:val="16"/>
          <w:lang w:val="es-ES"/>
        </w:rPr>
      </w:pPr>
      <w:r w:rsidRPr="003245F3">
        <w:rPr>
          <w:rFonts w:cstheme="minorHAnsi"/>
          <w:szCs w:val="16"/>
          <w:lang w:val="es-ES"/>
        </w:rPr>
        <w:br w:type="page"/>
      </w:r>
    </w:p>
    <w:p w14:paraId="2B8EE930" w14:textId="5FE2B126" w:rsidR="00A56406" w:rsidRPr="003245F3" w:rsidRDefault="001E4CD4" w:rsidP="001E4CD4">
      <w:pPr>
        <w:spacing w:after="0"/>
        <w:rPr>
          <w:rFonts w:cstheme="minorHAnsi"/>
          <w:szCs w:val="16"/>
          <w:lang w:val="es-ES"/>
        </w:rPr>
      </w:pPr>
      <w:r w:rsidRPr="003245F3">
        <w:rPr>
          <w:rFonts w:cstheme="minorHAnsi"/>
          <w:szCs w:val="16"/>
          <w:lang w:val="es-ES"/>
        </w:rPr>
        <w:lastRenderedPageBreak/>
        <w:t xml:space="preserve">Ejercicio </w:t>
      </w:r>
      <w:r w:rsidR="001B5292" w:rsidRPr="003245F3">
        <w:rPr>
          <w:rFonts w:cstheme="minorHAnsi"/>
          <w:szCs w:val="16"/>
          <w:lang w:val="es-ES"/>
        </w:rPr>
        <w:t>#</w:t>
      </w:r>
      <w:r w:rsidRPr="003245F3">
        <w:rPr>
          <w:rFonts w:cstheme="minorHAnsi"/>
          <w:szCs w:val="16"/>
          <w:lang w:val="es-ES"/>
        </w:rPr>
        <w:t>05</w:t>
      </w:r>
    </w:p>
    <w:p w14:paraId="7C8DFEE0" w14:textId="6E77D57A" w:rsidR="00006F00" w:rsidRDefault="00006F00" w:rsidP="001E4CD4">
      <w:pPr>
        <w:spacing w:after="0"/>
        <w:rPr>
          <w:rFonts w:asciiTheme="majorHAnsi" w:hAnsiTheme="majorHAnsi"/>
          <w:sz w:val="32"/>
          <w:lang w:val="es-ES"/>
        </w:rPr>
      </w:pPr>
    </w:p>
    <w:p w14:paraId="7FBCD92D" w14:textId="77777777" w:rsidR="00006F00" w:rsidRPr="00006F00" w:rsidRDefault="00006F00" w:rsidP="00006F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6F0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06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6F00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0AE49594" w14:textId="77777777" w:rsidR="00006F00" w:rsidRPr="00006F00" w:rsidRDefault="00006F00" w:rsidP="00006F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6F0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06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6F00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06F00">
        <w:rPr>
          <w:rFonts w:ascii="Cascadia Mono" w:hAnsi="Cascadia Mono" w:cs="Cascadia Mono"/>
          <w:color w:val="A31515"/>
          <w:sz w:val="19"/>
          <w:szCs w:val="19"/>
          <w:lang w:val="en-US"/>
        </w:rPr>
        <w:t>iomanip</w:t>
      </w:r>
      <w:proofErr w:type="spellEnd"/>
      <w:r w:rsidRPr="00006F00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7E4AF68D" w14:textId="77777777" w:rsidR="00006F00" w:rsidRPr="00006F00" w:rsidRDefault="00006F00" w:rsidP="00006F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6F0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06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6F0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06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06F00">
        <w:rPr>
          <w:rFonts w:ascii="Cascadia Mono" w:hAnsi="Cascadia Mono" w:cs="Cascadia Mono"/>
          <w:color w:val="000000"/>
          <w:sz w:val="19"/>
          <w:szCs w:val="19"/>
          <w:lang w:val="en-US"/>
        </w:rPr>
        <w:t>std;</w:t>
      </w:r>
      <w:proofErr w:type="gramEnd"/>
    </w:p>
    <w:p w14:paraId="1CE16A5F" w14:textId="77777777" w:rsidR="00006F00" w:rsidRPr="00006F00" w:rsidRDefault="00006F00" w:rsidP="00006F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BA8EC3" w14:textId="77777777" w:rsidR="00006F00" w:rsidRPr="00006F00" w:rsidRDefault="00006F00" w:rsidP="00006F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6F0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06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006F0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06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06F00">
        <w:rPr>
          <w:rFonts w:ascii="Cascadia Mono" w:hAnsi="Cascadia Mono" w:cs="Cascadia Mono"/>
          <w:color w:val="808080"/>
          <w:sz w:val="19"/>
          <w:szCs w:val="19"/>
          <w:lang w:val="en-US"/>
        </w:rPr>
        <w:t>argc</w:t>
      </w:r>
      <w:proofErr w:type="spellEnd"/>
      <w:r w:rsidRPr="00006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06F00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06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006F00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proofErr w:type="spellEnd"/>
      <w:r w:rsidRPr="00006F00">
        <w:rPr>
          <w:rFonts w:ascii="Cascadia Mono" w:hAnsi="Cascadia Mono" w:cs="Cascadia Mono"/>
          <w:color w:val="000000"/>
          <w:sz w:val="19"/>
          <w:szCs w:val="19"/>
          <w:lang w:val="en-US"/>
        </w:rPr>
        <w:t>[]) {</w:t>
      </w:r>
    </w:p>
    <w:p w14:paraId="260396EC" w14:textId="77777777" w:rsidR="00006F00" w:rsidRPr="00006F00" w:rsidRDefault="00006F00" w:rsidP="00006F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C1AB88" w14:textId="77777777" w:rsidR="00006F00" w:rsidRPr="00006F00" w:rsidRDefault="00006F00" w:rsidP="00006F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6F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06F0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06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Filas, </w:t>
      </w:r>
      <w:proofErr w:type="spellStart"/>
      <w:proofErr w:type="gramStart"/>
      <w:r w:rsidRPr="00006F00">
        <w:rPr>
          <w:rFonts w:ascii="Cascadia Mono" w:hAnsi="Cascadia Mono" w:cs="Cascadia Mono"/>
          <w:color w:val="000000"/>
          <w:sz w:val="19"/>
          <w:szCs w:val="19"/>
          <w:lang w:val="en-US"/>
        </w:rPr>
        <w:t>Columnas</w:t>
      </w:r>
      <w:proofErr w:type="spellEnd"/>
      <w:r w:rsidRPr="00006F0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0ADE6B68" w14:textId="77777777" w:rsidR="00006F00" w:rsidRPr="00006F00" w:rsidRDefault="00006F00" w:rsidP="00006F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6F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Filas = </w:t>
      </w:r>
      <w:proofErr w:type="spellStart"/>
      <w:r w:rsidRPr="00006F00">
        <w:rPr>
          <w:rFonts w:ascii="Cascadia Mono" w:hAnsi="Cascadia Mono" w:cs="Cascadia Mono"/>
          <w:color w:val="000000"/>
          <w:sz w:val="19"/>
          <w:szCs w:val="19"/>
          <w:lang w:val="en-US"/>
        </w:rPr>
        <w:t>atoi</w:t>
      </w:r>
      <w:proofErr w:type="spellEnd"/>
      <w:r w:rsidRPr="00006F0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06F00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proofErr w:type="spellEnd"/>
      <w:r w:rsidRPr="00006F00">
        <w:rPr>
          <w:rFonts w:ascii="Cascadia Mono" w:hAnsi="Cascadia Mono" w:cs="Cascadia Mono"/>
          <w:color w:val="000000"/>
          <w:sz w:val="19"/>
          <w:szCs w:val="19"/>
          <w:lang w:val="en-US"/>
        </w:rPr>
        <w:t>[1]</w:t>
      </w:r>
      <w:proofErr w:type="gramStart"/>
      <w:r w:rsidRPr="00006F0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11CB36F2" w14:textId="77777777" w:rsidR="00006F00" w:rsidRPr="00006F00" w:rsidRDefault="00006F00" w:rsidP="00006F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6F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06F00">
        <w:rPr>
          <w:rFonts w:ascii="Cascadia Mono" w:hAnsi="Cascadia Mono" w:cs="Cascadia Mono"/>
          <w:color w:val="000000"/>
          <w:sz w:val="19"/>
          <w:szCs w:val="19"/>
          <w:lang w:val="en-US"/>
        </w:rPr>
        <w:t>Columnas</w:t>
      </w:r>
      <w:proofErr w:type="spellEnd"/>
      <w:r w:rsidRPr="00006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06F00">
        <w:rPr>
          <w:rFonts w:ascii="Cascadia Mono" w:hAnsi="Cascadia Mono" w:cs="Cascadia Mono"/>
          <w:color w:val="000000"/>
          <w:sz w:val="19"/>
          <w:szCs w:val="19"/>
          <w:lang w:val="en-US"/>
        </w:rPr>
        <w:t>atoi</w:t>
      </w:r>
      <w:proofErr w:type="spellEnd"/>
      <w:r w:rsidRPr="00006F0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06F00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proofErr w:type="spellEnd"/>
      <w:r w:rsidRPr="00006F00">
        <w:rPr>
          <w:rFonts w:ascii="Cascadia Mono" w:hAnsi="Cascadia Mono" w:cs="Cascadia Mono"/>
          <w:color w:val="000000"/>
          <w:sz w:val="19"/>
          <w:szCs w:val="19"/>
          <w:lang w:val="en-US"/>
        </w:rPr>
        <w:t>[2]</w:t>
      </w:r>
      <w:proofErr w:type="gramStart"/>
      <w:r w:rsidRPr="00006F0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3C07A44D" w14:textId="77777777" w:rsidR="00006F00" w:rsidRPr="00006F00" w:rsidRDefault="00006F00" w:rsidP="00006F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6F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0C36F545" w14:textId="77777777" w:rsidR="00006F00" w:rsidRPr="00006F00" w:rsidRDefault="00006F00" w:rsidP="00006F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6F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06F00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006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proofErr w:type="spellStart"/>
      <w:r w:rsidRPr="00006F00">
        <w:rPr>
          <w:rFonts w:ascii="Cascadia Mono" w:hAnsi="Cascadia Mono" w:cs="Cascadia Mono"/>
          <w:color w:val="000000"/>
          <w:sz w:val="19"/>
          <w:szCs w:val="19"/>
          <w:lang w:val="en-US"/>
        </w:rPr>
        <w:t>Matriz</w:t>
      </w:r>
      <w:proofErr w:type="spellEnd"/>
      <w:r w:rsidRPr="00006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06F0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06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6F00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006F00">
        <w:rPr>
          <w:rFonts w:ascii="Cascadia Mono" w:hAnsi="Cascadia Mono" w:cs="Cascadia Mono"/>
          <w:color w:val="000000"/>
          <w:sz w:val="19"/>
          <w:szCs w:val="19"/>
          <w:lang w:val="en-US"/>
        </w:rPr>
        <w:t>* [Filas</w:t>
      </w:r>
      <w:proofErr w:type="gramStart"/>
      <w:r w:rsidRPr="00006F00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  <w:proofErr w:type="gramEnd"/>
    </w:p>
    <w:p w14:paraId="336BFCA2" w14:textId="77777777" w:rsidR="00006F00" w:rsidRPr="00006F00" w:rsidRDefault="00006F00" w:rsidP="00006F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6F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06F0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06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06F0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06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06F0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06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06F0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06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Filas; </w:t>
      </w:r>
      <w:proofErr w:type="spellStart"/>
      <w:r w:rsidRPr="00006F0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06F00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50C79EE7" w14:textId="77777777" w:rsidR="00006F00" w:rsidRPr="00006F00" w:rsidRDefault="00006F00" w:rsidP="00006F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6F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06F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06F00">
        <w:rPr>
          <w:rFonts w:ascii="Cascadia Mono" w:hAnsi="Cascadia Mono" w:cs="Cascadia Mono"/>
          <w:color w:val="000000"/>
          <w:sz w:val="19"/>
          <w:szCs w:val="19"/>
          <w:lang w:val="en-US"/>
        </w:rPr>
        <w:t>Matriz</w:t>
      </w:r>
      <w:proofErr w:type="spellEnd"/>
      <w:r w:rsidRPr="00006F0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06F0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06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006F0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06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6F00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006F0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06F00">
        <w:rPr>
          <w:rFonts w:ascii="Cascadia Mono" w:hAnsi="Cascadia Mono" w:cs="Cascadia Mono"/>
          <w:color w:val="000000"/>
          <w:sz w:val="19"/>
          <w:szCs w:val="19"/>
          <w:lang w:val="en-US"/>
        </w:rPr>
        <w:t>Columnas</w:t>
      </w:r>
      <w:proofErr w:type="spellEnd"/>
      <w:proofErr w:type="gramStart"/>
      <w:r w:rsidRPr="00006F00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  <w:proofErr w:type="gramEnd"/>
    </w:p>
    <w:p w14:paraId="1527EBC6" w14:textId="77777777" w:rsidR="00006F00" w:rsidRPr="00006F00" w:rsidRDefault="00006F00" w:rsidP="00006F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6F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78CB4F7" w14:textId="77777777" w:rsidR="00006F00" w:rsidRPr="00006F00" w:rsidRDefault="00006F00" w:rsidP="00006F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073DC0" w14:textId="77777777" w:rsidR="00006F00" w:rsidRPr="00006F00" w:rsidRDefault="00006F00" w:rsidP="00006F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6F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06F0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06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06F0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06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06F0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06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06F0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06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Filas; </w:t>
      </w:r>
      <w:proofErr w:type="spellStart"/>
      <w:r w:rsidRPr="00006F0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06F00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2CD8B64F" w14:textId="77777777" w:rsidR="00006F00" w:rsidRPr="00006F00" w:rsidRDefault="00006F00" w:rsidP="00006F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6F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06F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06F0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06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06F0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06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006F00">
        <w:rPr>
          <w:rFonts w:ascii="Cascadia Mono" w:hAnsi="Cascadia Mono" w:cs="Cascadia Mono"/>
          <w:color w:val="000000"/>
          <w:sz w:val="19"/>
          <w:szCs w:val="19"/>
          <w:lang w:val="en-US"/>
        </w:rPr>
        <w:t>Columnas</w:t>
      </w:r>
      <w:proofErr w:type="spellEnd"/>
      <w:r w:rsidRPr="00006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006F00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006F0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0D6BA16" w14:textId="77777777" w:rsidR="00006F00" w:rsidRPr="00006F00" w:rsidRDefault="00006F00" w:rsidP="00006F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6F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06F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06F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06F00">
        <w:rPr>
          <w:rFonts w:ascii="Cascadia Mono" w:hAnsi="Cascadia Mono" w:cs="Cascadia Mono"/>
          <w:color w:val="000000"/>
          <w:sz w:val="19"/>
          <w:szCs w:val="19"/>
          <w:lang w:val="en-US"/>
        </w:rPr>
        <w:t>Matriz</w:t>
      </w:r>
      <w:proofErr w:type="spellEnd"/>
      <w:r w:rsidRPr="00006F0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06F0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06F00">
        <w:rPr>
          <w:rFonts w:ascii="Cascadia Mono" w:hAnsi="Cascadia Mono" w:cs="Cascadia Mono"/>
          <w:color w:val="000000"/>
          <w:sz w:val="19"/>
          <w:szCs w:val="19"/>
          <w:lang w:val="en-US"/>
        </w:rPr>
        <w:t>][j] = (</w:t>
      </w:r>
      <w:proofErr w:type="spellStart"/>
      <w:r w:rsidRPr="00006F0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06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 * (j + 1</w:t>
      </w:r>
      <w:proofErr w:type="gramStart"/>
      <w:r w:rsidRPr="00006F0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18AD991D" w14:textId="77777777" w:rsidR="00006F00" w:rsidRPr="00006F00" w:rsidRDefault="00006F00" w:rsidP="00006F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6F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06F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06F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06F0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06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(((</w:t>
      </w:r>
      <w:proofErr w:type="spellStart"/>
      <w:r w:rsidRPr="00006F0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06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 * (j + 1)) &gt; 9) {</w:t>
      </w:r>
    </w:p>
    <w:p w14:paraId="56D7AD13" w14:textId="77777777" w:rsidR="00006F00" w:rsidRPr="00006F00" w:rsidRDefault="00006F00" w:rsidP="00006F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6F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06F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06F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06F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06F0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06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006F00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006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(3) &lt;&lt; </w:t>
      </w:r>
      <w:r w:rsidRPr="00006F00">
        <w:rPr>
          <w:rFonts w:ascii="Cascadia Mono" w:hAnsi="Cascadia Mono" w:cs="Cascadia Mono"/>
          <w:color w:val="A31515"/>
          <w:sz w:val="19"/>
          <w:szCs w:val="19"/>
          <w:lang w:val="en-US"/>
        </w:rPr>
        <w:t>"a["</w:t>
      </w:r>
      <w:r w:rsidRPr="00006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006F0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06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006F00">
        <w:rPr>
          <w:rFonts w:ascii="Cascadia Mono" w:hAnsi="Cascadia Mono" w:cs="Cascadia Mono"/>
          <w:color w:val="A31515"/>
          <w:sz w:val="19"/>
          <w:szCs w:val="19"/>
          <w:lang w:val="en-US"/>
        </w:rPr>
        <w:t>"]["</w:t>
      </w:r>
    </w:p>
    <w:p w14:paraId="2B178CF1" w14:textId="77777777" w:rsidR="00006F00" w:rsidRPr="00006F00" w:rsidRDefault="00006F00" w:rsidP="00006F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6F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06F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06F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06F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06F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&lt;&lt; j &lt;&lt; </w:t>
      </w:r>
      <w:r w:rsidRPr="00006F00">
        <w:rPr>
          <w:rFonts w:ascii="Cascadia Mono" w:hAnsi="Cascadia Mono" w:cs="Cascadia Mono"/>
          <w:color w:val="A31515"/>
          <w:sz w:val="19"/>
          <w:szCs w:val="19"/>
          <w:lang w:val="en-US"/>
        </w:rPr>
        <w:t>"]="</w:t>
      </w:r>
      <w:r w:rsidRPr="00006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006F00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006F00">
        <w:rPr>
          <w:rFonts w:ascii="Cascadia Mono" w:hAnsi="Cascadia Mono" w:cs="Cascadia Mono"/>
          <w:color w:val="000000"/>
          <w:sz w:val="19"/>
          <w:szCs w:val="19"/>
          <w:lang w:val="en-US"/>
        </w:rPr>
        <w:t>(3) &lt;&lt; (</w:t>
      </w:r>
      <w:proofErr w:type="spellStart"/>
      <w:r w:rsidRPr="00006F0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06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 * (j + 1</w:t>
      </w:r>
      <w:proofErr w:type="gramStart"/>
      <w:r w:rsidRPr="00006F0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4186C7A0" w14:textId="77777777" w:rsidR="00006F00" w:rsidRPr="00006F00" w:rsidRDefault="00006F00" w:rsidP="00006F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6F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06F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06F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  <w:r w:rsidRPr="00006F0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006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AA5294D" w14:textId="77777777" w:rsidR="00006F00" w:rsidRPr="00006F00" w:rsidRDefault="00006F00" w:rsidP="00006F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6F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06F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06F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06F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06F0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06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006F00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006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(3) &lt;&lt; </w:t>
      </w:r>
      <w:r w:rsidRPr="00006F00">
        <w:rPr>
          <w:rFonts w:ascii="Cascadia Mono" w:hAnsi="Cascadia Mono" w:cs="Cascadia Mono"/>
          <w:color w:val="A31515"/>
          <w:sz w:val="19"/>
          <w:szCs w:val="19"/>
          <w:lang w:val="en-US"/>
        </w:rPr>
        <w:t>"a["</w:t>
      </w:r>
      <w:r w:rsidRPr="00006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006F0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06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006F00">
        <w:rPr>
          <w:rFonts w:ascii="Cascadia Mono" w:hAnsi="Cascadia Mono" w:cs="Cascadia Mono"/>
          <w:color w:val="A31515"/>
          <w:sz w:val="19"/>
          <w:szCs w:val="19"/>
          <w:lang w:val="en-US"/>
        </w:rPr>
        <w:t>"]["</w:t>
      </w:r>
      <w:r w:rsidRPr="00006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5D2E698E" w14:textId="77777777" w:rsidR="00006F00" w:rsidRPr="00006F00" w:rsidRDefault="00006F00" w:rsidP="00006F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6F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06F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06F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06F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06F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&lt;&lt; j &lt;&lt; </w:t>
      </w:r>
      <w:r w:rsidRPr="00006F00">
        <w:rPr>
          <w:rFonts w:ascii="Cascadia Mono" w:hAnsi="Cascadia Mono" w:cs="Cascadia Mono"/>
          <w:color w:val="A31515"/>
          <w:sz w:val="19"/>
          <w:szCs w:val="19"/>
          <w:lang w:val="en-US"/>
        </w:rPr>
        <w:t>"]="</w:t>
      </w:r>
      <w:r w:rsidRPr="00006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006F00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006F00">
        <w:rPr>
          <w:rFonts w:ascii="Cascadia Mono" w:hAnsi="Cascadia Mono" w:cs="Cascadia Mono"/>
          <w:color w:val="000000"/>
          <w:sz w:val="19"/>
          <w:szCs w:val="19"/>
          <w:lang w:val="en-US"/>
        </w:rPr>
        <w:t>(3) &lt;&lt; (</w:t>
      </w:r>
      <w:proofErr w:type="spellStart"/>
      <w:r w:rsidRPr="00006F0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06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 * (j + 1</w:t>
      </w:r>
      <w:proofErr w:type="gramStart"/>
      <w:r w:rsidRPr="00006F0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58944CB8" w14:textId="77777777" w:rsidR="00006F00" w:rsidRDefault="00006F00" w:rsidP="00006F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06F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06F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06F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C500A68" w14:textId="77777777" w:rsidR="00006F00" w:rsidRDefault="00006F00" w:rsidP="00006F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5AC1046" w14:textId="77777777" w:rsidR="00006F00" w:rsidRDefault="00006F00" w:rsidP="00006F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4F914C3" w14:textId="77777777" w:rsidR="00006F00" w:rsidRDefault="00006F00" w:rsidP="00006F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6459E23" w14:textId="136D8776" w:rsidR="00006F00" w:rsidRDefault="00006F00" w:rsidP="00006F00">
      <w:pPr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BF275A6" w14:textId="77777777" w:rsidR="001B5292" w:rsidRDefault="001B5292" w:rsidP="00006F00">
      <w:pPr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7F9350B7" w14:textId="425597F9" w:rsidR="001B5292" w:rsidRDefault="001B5292" w:rsidP="00006F00">
      <w:pPr>
        <w:spacing w:after="0"/>
        <w:rPr>
          <w:rFonts w:asciiTheme="majorHAnsi" w:hAnsiTheme="majorHAnsi"/>
          <w:sz w:val="32"/>
          <w:lang w:val="es-ES"/>
        </w:rPr>
      </w:pPr>
      <w:r>
        <w:rPr>
          <w:noProof/>
        </w:rPr>
        <w:drawing>
          <wp:inline distT="0" distB="0" distL="0" distR="0" wp14:anchorId="7F3BAEA9" wp14:editId="0904AD00">
            <wp:extent cx="5612130" cy="1616710"/>
            <wp:effectExtent l="0" t="0" r="762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4018C" w14:textId="77777777" w:rsidR="001B5292" w:rsidRDefault="001B5292">
      <w:pPr>
        <w:rPr>
          <w:rFonts w:asciiTheme="majorHAnsi" w:hAnsiTheme="majorHAnsi"/>
          <w:sz w:val="32"/>
          <w:lang w:val="es-ES"/>
        </w:rPr>
      </w:pPr>
      <w:r>
        <w:rPr>
          <w:rFonts w:asciiTheme="majorHAnsi" w:hAnsiTheme="majorHAnsi"/>
          <w:sz w:val="32"/>
          <w:lang w:val="es-ES"/>
        </w:rPr>
        <w:br w:type="page"/>
      </w:r>
    </w:p>
    <w:p w14:paraId="214DD79E" w14:textId="73129CB0" w:rsidR="00006F00" w:rsidRPr="003245F3" w:rsidRDefault="001B5292" w:rsidP="00006F00">
      <w:pPr>
        <w:spacing w:after="0"/>
        <w:rPr>
          <w:rFonts w:cstheme="minorHAnsi"/>
          <w:lang w:val="es-ES"/>
        </w:rPr>
      </w:pPr>
      <w:r w:rsidRPr="003245F3">
        <w:rPr>
          <w:rFonts w:cstheme="minorHAnsi"/>
          <w:lang w:val="es-ES"/>
        </w:rPr>
        <w:lastRenderedPageBreak/>
        <w:t>Preguntas de Repaso</w:t>
      </w:r>
    </w:p>
    <w:p w14:paraId="335F685E" w14:textId="7EEBB1A6" w:rsidR="001B5292" w:rsidRPr="003245F3" w:rsidRDefault="001B5292" w:rsidP="001B5292">
      <w:pPr>
        <w:pStyle w:val="ListParagraph"/>
        <w:numPr>
          <w:ilvl w:val="0"/>
          <w:numId w:val="2"/>
        </w:numPr>
        <w:spacing w:after="0"/>
        <w:rPr>
          <w:rFonts w:cstheme="minorHAnsi"/>
          <w:lang w:val="es-ES"/>
        </w:rPr>
      </w:pPr>
      <w:r w:rsidRPr="003245F3">
        <w:rPr>
          <w:rFonts w:cstheme="minorHAnsi"/>
          <w:lang w:val="es-ES"/>
        </w:rPr>
        <w:t>¿Cuáles son los segmentos de memoria?</w:t>
      </w:r>
    </w:p>
    <w:p w14:paraId="330B2185" w14:textId="67F9BEFD" w:rsidR="003245F3" w:rsidRPr="003245F3" w:rsidRDefault="003245F3" w:rsidP="003245F3">
      <w:pPr>
        <w:pStyle w:val="ListParagraph"/>
        <w:numPr>
          <w:ilvl w:val="1"/>
          <w:numId w:val="2"/>
        </w:numPr>
        <w:spacing w:after="0"/>
        <w:rPr>
          <w:rFonts w:cstheme="minorHAnsi"/>
          <w:lang w:val="es-ES"/>
        </w:rPr>
      </w:pPr>
      <w:r w:rsidRPr="003245F3">
        <w:rPr>
          <w:rFonts w:cstheme="minorHAnsi"/>
          <w:lang w:val="es-ES"/>
        </w:rPr>
        <w:t xml:space="preserve">Segmento de </w:t>
      </w:r>
      <w:proofErr w:type="spellStart"/>
      <w:r w:rsidRPr="003245F3">
        <w:rPr>
          <w:rFonts w:cstheme="minorHAnsi"/>
          <w:lang w:val="es-ES"/>
        </w:rPr>
        <w:t>Heap</w:t>
      </w:r>
      <w:proofErr w:type="spellEnd"/>
      <w:r w:rsidRPr="003245F3">
        <w:rPr>
          <w:rFonts w:cstheme="minorHAnsi"/>
          <w:lang w:val="es-ES"/>
        </w:rPr>
        <w:t xml:space="preserve"> (HS), de Pila (SS), de Datos</w:t>
      </w:r>
      <w:r w:rsidR="003828BF">
        <w:rPr>
          <w:rFonts w:cstheme="minorHAnsi"/>
          <w:lang w:val="es-ES"/>
        </w:rPr>
        <w:t xml:space="preserve"> </w:t>
      </w:r>
      <w:r w:rsidRPr="003245F3">
        <w:rPr>
          <w:rFonts w:cstheme="minorHAnsi"/>
          <w:lang w:val="es-ES"/>
        </w:rPr>
        <w:t>(DS) y de Código (CS).</w:t>
      </w:r>
    </w:p>
    <w:p w14:paraId="5FCB9DB6" w14:textId="2EA25030" w:rsidR="001B5292" w:rsidRPr="003245F3" w:rsidRDefault="003245F3" w:rsidP="001B5292">
      <w:pPr>
        <w:pStyle w:val="ListParagraph"/>
        <w:numPr>
          <w:ilvl w:val="0"/>
          <w:numId w:val="2"/>
        </w:numPr>
        <w:spacing w:after="0"/>
        <w:rPr>
          <w:rFonts w:cstheme="minorHAnsi"/>
          <w:lang w:val="es-ES"/>
        </w:rPr>
      </w:pPr>
      <w:r w:rsidRPr="003245F3">
        <w:rPr>
          <w:rFonts w:cstheme="minorHAnsi"/>
          <w:lang w:val="es-ES"/>
        </w:rPr>
        <w:t>El segmento donde están los objetos dinámicos:</w:t>
      </w:r>
    </w:p>
    <w:p w14:paraId="23EB08B2" w14:textId="49FDA077" w:rsidR="003245F3" w:rsidRPr="003245F3" w:rsidRDefault="003245F3" w:rsidP="003245F3">
      <w:pPr>
        <w:pStyle w:val="ListParagraph"/>
        <w:numPr>
          <w:ilvl w:val="1"/>
          <w:numId w:val="2"/>
        </w:numPr>
        <w:spacing w:after="0"/>
        <w:rPr>
          <w:rFonts w:cstheme="minorHAnsi"/>
          <w:lang w:val="es-ES"/>
        </w:rPr>
      </w:pPr>
      <w:r w:rsidRPr="003245F3">
        <w:rPr>
          <w:rFonts w:cstheme="minorHAnsi"/>
          <w:lang w:val="es-ES"/>
        </w:rPr>
        <w:t xml:space="preserve">Segmento de </w:t>
      </w:r>
      <w:proofErr w:type="spellStart"/>
      <w:r w:rsidRPr="003245F3">
        <w:rPr>
          <w:rFonts w:cstheme="minorHAnsi"/>
          <w:lang w:val="es-ES"/>
        </w:rPr>
        <w:t>Heap</w:t>
      </w:r>
      <w:proofErr w:type="spellEnd"/>
      <w:r w:rsidRPr="003245F3">
        <w:rPr>
          <w:rFonts w:cstheme="minorHAnsi"/>
          <w:lang w:val="es-ES"/>
        </w:rPr>
        <w:t xml:space="preserve"> (HS)</w:t>
      </w:r>
    </w:p>
    <w:p w14:paraId="2201CBA0" w14:textId="60C4594C" w:rsidR="003245F3" w:rsidRPr="003245F3" w:rsidRDefault="003245F3" w:rsidP="003245F3">
      <w:pPr>
        <w:pStyle w:val="ListParagraph"/>
        <w:numPr>
          <w:ilvl w:val="0"/>
          <w:numId w:val="2"/>
        </w:numPr>
        <w:spacing w:after="0"/>
        <w:rPr>
          <w:rFonts w:cstheme="minorHAnsi"/>
          <w:lang w:val="es-ES"/>
        </w:rPr>
      </w:pPr>
      <w:r w:rsidRPr="003245F3">
        <w:rPr>
          <w:rFonts w:cstheme="minorHAnsi"/>
        </w:rPr>
        <w:t>Desarrolle un programa que solicite 3 cadenas, las almacene en un arreglo de cadenas con máxima longitud de 80, y se pueda hacer búsqueda en el arreglo de cadenas</w:t>
      </w:r>
      <w:r>
        <w:rPr>
          <w:rFonts w:cstheme="minorHAnsi"/>
        </w:rPr>
        <w:t>.</w:t>
      </w:r>
    </w:p>
    <w:p w14:paraId="67A2AB2C" w14:textId="6C2CA4D9" w:rsidR="003245F3" w:rsidRDefault="003245F3" w:rsidP="003245F3">
      <w:pPr>
        <w:spacing w:after="0"/>
        <w:rPr>
          <w:rFonts w:cstheme="minorHAnsi"/>
          <w:lang w:val="es-ES"/>
        </w:rPr>
      </w:pPr>
    </w:p>
    <w:p w14:paraId="5FA4DF89" w14:textId="77777777" w:rsidR="004E0C8A" w:rsidRPr="004E0C8A" w:rsidRDefault="004E0C8A" w:rsidP="004E0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0C8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E0C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0C8A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1CFFC380" w14:textId="6640E332" w:rsidR="004E0C8A" w:rsidRPr="004E0C8A" w:rsidRDefault="004E0C8A" w:rsidP="004E0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0C8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E0C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0C8A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4E0C8A">
        <w:rPr>
          <w:rFonts w:ascii="Cascadia Mono" w:hAnsi="Cascadia Mono" w:cs="Cascadia Mono"/>
          <w:color w:val="A31515"/>
          <w:sz w:val="19"/>
          <w:szCs w:val="19"/>
          <w:lang w:val="en-US"/>
        </w:rPr>
        <w:t>cstdlib</w:t>
      </w:r>
      <w:proofErr w:type="spellEnd"/>
      <w:r w:rsidRPr="004E0C8A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498BF71C" w14:textId="14BB087A" w:rsidR="004E0C8A" w:rsidRPr="004E0C8A" w:rsidRDefault="004E0C8A" w:rsidP="004E0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0C8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E0C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0C8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4E0C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E0C8A">
        <w:rPr>
          <w:rFonts w:ascii="Cascadia Mono" w:hAnsi="Cascadia Mono" w:cs="Cascadia Mono"/>
          <w:color w:val="000000"/>
          <w:sz w:val="19"/>
          <w:szCs w:val="19"/>
          <w:lang w:val="en-US"/>
        </w:rPr>
        <w:t>std;</w:t>
      </w:r>
      <w:proofErr w:type="gramEnd"/>
    </w:p>
    <w:p w14:paraId="1993B82E" w14:textId="77777777" w:rsidR="004E0C8A" w:rsidRPr="004E0C8A" w:rsidRDefault="004E0C8A" w:rsidP="004E0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0C8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E0C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530D695E" w14:textId="77777777" w:rsidR="004E0C8A" w:rsidRPr="004E0C8A" w:rsidRDefault="004E0C8A" w:rsidP="004E0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0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0C8A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4E0C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0C8A">
        <w:rPr>
          <w:rFonts w:ascii="Cascadia Mono" w:hAnsi="Cascadia Mono" w:cs="Cascadia Mono"/>
          <w:color w:val="000000"/>
          <w:sz w:val="19"/>
          <w:szCs w:val="19"/>
          <w:lang w:val="en-US"/>
        </w:rPr>
        <w:t>ArregloCadenas</w:t>
      </w:r>
      <w:proofErr w:type="spellEnd"/>
      <w:r w:rsidRPr="004E0C8A">
        <w:rPr>
          <w:rFonts w:ascii="Cascadia Mono" w:hAnsi="Cascadia Mono" w:cs="Cascadia Mono"/>
          <w:color w:val="000000"/>
          <w:sz w:val="19"/>
          <w:szCs w:val="19"/>
          <w:lang w:val="en-US"/>
        </w:rPr>
        <w:t>[3][80], lookup[80</w:t>
      </w:r>
      <w:proofErr w:type="gramStart"/>
      <w:r w:rsidRPr="004E0C8A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  <w:proofErr w:type="gramEnd"/>
    </w:p>
    <w:p w14:paraId="44901EE1" w14:textId="77777777" w:rsidR="004E0C8A" w:rsidRPr="004E0C8A" w:rsidRDefault="004E0C8A" w:rsidP="004E0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0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0C8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4E0C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found = </w:t>
      </w:r>
      <w:proofErr w:type="gramStart"/>
      <w:r w:rsidRPr="004E0C8A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4E0C8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67FD6E82" w14:textId="77777777" w:rsidR="004E0C8A" w:rsidRPr="004E0C8A" w:rsidRDefault="004E0C8A" w:rsidP="004E0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0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0C8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 w:rsidRPr="004E0C8A">
        <w:rPr>
          <w:rFonts w:ascii="Cascadia Mono" w:hAnsi="Cascadia Mono" w:cs="Cascadia Mono"/>
          <w:color w:val="008000"/>
          <w:sz w:val="19"/>
          <w:szCs w:val="19"/>
          <w:lang w:val="en-US"/>
        </w:rPr>
        <w:t>Llenado</w:t>
      </w:r>
      <w:proofErr w:type="spellEnd"/>
    </w:p>
    <w:p w14:paraId="00856A17" w14:textId="77777777" w:rsidR="004E0C8A" w:rsidRPr="004E0C8A" w:rsidRDefault="004E0C8A" w:rsidP="004E0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0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0C8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E0C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E0C8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E0C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0C8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E0C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E0C8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E0C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3; </w:t>
      </w:r>
      <w:proofErr w:type="spellStart"/>
      <w:r w:rsidRPr="004E0C8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E0C8A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  <w:r w:rsidRPr="004E0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943A74F" w14:textId="77777777" w:rsidR="004E0C8A" w:rsidRDefault="004E0C8A" w:rsidP="004E0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E0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0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"Ingrese una Cadena: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37648F5" w14:textId="77777777" w:rsidR="004E0C8A" w:rsidRDefault="004E0C8A" w:rsidP="004E0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cin.getline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ArregloCadenas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[i], 80, 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BD9BA60" w14:textId="77777777" w:rsidR="004E0C8A" w:rsidRDefault="004E0C8A" w:rsidP="004E0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ACFF573" w14:textId="77777777" w:rsidR="004E0C8A" w:rsidRDefault="004E0C8A" w:rsidP="004E0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//Solicitar</w:t>
      </w:r>
    </w:p>
    <w:p w14:paraId="4708314A" w14:textId="77777777" w:rsidR="004E0C8A" w:rsidRDefault="004E0C8A" w:rsidP="004E0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nCadena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a Buscar: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057CF1C" w14:textId="77777777" w:rsidR="004E0C8A" w:rsidRPr="004E0C8A" w:rsidRDefault="004E0C8A" w:rsidP="004E0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4E0C8A">
        <w:rPr>
          <w:rFonts w:ascii="Cascadia Mono" w:hAnsi="Cascadia Mono" w:cs="Cascadia Mono"/>
          <w:color w:val="000000"/>
          <w:sz w:val="19"/>
          <w:szCs w:val="19"/>
          <w:lang w:val="en-US"/>
        </w:rPr>
        <w:t>cin.getline</w:t>
      </w:r>
      <w:proofErr w:type="spellEnd"/>
      <w:r w:rsidRPr="004E0C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(lookup,80, </w:t>
      </w:r>
      <w:r w:rsidRPr="004E0C8A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proofErr w:type="gramStart"/>
      <w:r w:rsidRPr="004E0C8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63B115E0" w14:textId="77777777" w:rsidR="004E0C8A" w:rsidRPr="004E0C8A" w:rsidRDefault="004E0C8A" w:rsidP="004E0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0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0C8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 w:rsidRPr="004E0C8A">
        <w:rPr>
          <w:rFonts w:ascii="Cascadia Mono" w:hAnsi="Cascadia Mono" w:cs="Cascadia Mono"/>
          <w:color w:val="008000"/>
          <w:sz w:val="19"/>
          <w:szCs w:val="19"/>
          <w:lang w:val="en-US"/>
        </w:rPr>
        <w:t>Busqueda</w:t>
      </w:r>
      <w:proofErr w:type="spellEnd"/>
    </w:p>
    <w:p w14:paraId="1BA10EC4" w14:textId="77777777" w:rsidR="004E0C8A" w:rsidRPr="004E0C8A" w:rsidRDefault="004E0C8A" w:rsidP="004E0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0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0C8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E0C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E0C8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E0C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0C8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E0C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E0C8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E0C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3; </w:t>
      </w:r>
      <w:proofErr w:type="spellStart"/>
      <w:r w:rsidRPr="004E0C8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E0C8A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0CC02742" w14:textId="77777777" w:rsidR="004E0C8A" w:rsidRPr="004E0C8A" w:rsidRDefault="004E0C8A" w:rsidP="004E0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0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0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0C8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E0C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E0C8A">
        <w:rPr>
          <w:rFonts w:ascii="Cascadia Mono" w:hAnsi="Cascadia Mono" w:cs="Cascadia Mono"/>
          <w:color w:val="000000"/>
          <w:sz w:val="19"/>
          <w:szCs w:val="19"/>
          <w:lang w:val="en-US"/>
        </w:rPr>
        <w:t>strstr</w:t>
      </w:r>
      <w:proofErr w:type="spellEnd"/>
      <w:r w:rsidRPr="004E0C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(lookup, </w:t>
      </w:r>
      <w:proofErr w:type="spellStart"/>
      <w:r w:rsidRPr="004E0C8A">
        <w:rPr>
          <w:rFonts w:ascii="Cascadia Mono" w:hAnsi="Cascadia Mono" w:cs="Cascadia Mono"/>
          <w:color w:val="000000"/>
          <w:sz w:val="19"/>
          <w:szCs w:val="19"/>
          <w:lang w:val="en-US"/>
        </w:rPr>
        <w:t>ArregloCadenas</w:t>
      </w:r>
      <w:proofErr w:type="spellEnd"/>
      <w:r w:rsidRPr="004E0C8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E0C8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E0C8A">
        <w:rPr>
          <w:rFonts w:ascii="Cascadia Mono" w:hAnsi="Cascadia Mono" w:cs="Cascadia Mono"/>
          <w:color w:val="000000"/>
          <w:sz w:val="19"/>
          <w:szCs w:val="19"/>
          <w:lang w:val="en-US"/>
        </w:rPr>
        <w:t>]))</w:t>
      </w:r>
    </w:p>
    <w:p w14:paraId="42AECF57" w14:textId="77777777" w:rsidR="004E0C8A" w:rsidRDefault="004E0C8A" w:rsidP="004E0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E0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0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0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7551791" w14:textId="77777777" w:rsidR="004E0C8A" w:rsidRDefault="004E0C8A" w:rsidP="004E0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6760326" w14:textId="77777777" w:rsidR="004E0C8A" w:rsidRDefault="004E0C8A" w:rsidP="004E0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8638ABF" w14:textId="77777777" w:rsidR="004E0C8A" w:rsidRDefault="004E0C8A" w:rsidP="004E0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"La Cadena que Buscaba SI Existe!"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DCE6EDE" w14:textId="77777777" w:rsidR="004E0C8A" w:rsidRDefault="004E0C8A" w:rsidP="004E0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33801E4E" w14:textId="77777777" w:rsidR="004E0C8A" w:rsidRDefault="004E0C8A" w:rsidP="004E0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"Esa Cadena NO Existe"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7BD0735" w14:textId="55176024" w:rsidR="003245F3" w:rsidRDefault="004E0C8A" w:rsidP="004E0C8A">
      <w:pPr>
        <w:spacing w:after="0"/>
        <w:rPr>
          <w:rFonts w:cstheme="minorHAnsi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9D95FC4" w14:textId="633BAC61" w:rsidR="004E0C8A" w:rsidRDefault="004E0C8A" w:rsidP="003245F3">
      <w:pPr>
        <w:spacing w:after="0"/>
        <w:rPr>
          <w:rFonts w:cstheme="minorHAnsi"/>
          <w:lang w:val="es-ES"/>
        </w:rPr>
      </w:pPr>
    </w:p>
    <w:p w14:paraId="0350FEB3" w14:textId="7EA27205" w:rsidR="004E0C8A" w:rsidRDefault="004E0C8A" w:rsidP="003245F3">
      <w:pPr>
        <w:spacing w:after="0"/>
        <w:rPr>
          <w:rFonts w:cstheme="minorHAnsi"/>
          <w:lang w:val="es-ES"/>
        </w:rPr>
      </w:pPr>
      <w:r>
        <w:rPr>
          <w:noProof/>
        </w:rPr>
        <w:drawing>
          <wp:inline distT="0" distB="0" distL="0" distR="0" wp14:anchorId="5EDFE97D" wp14:editId="33E28953">
            <wp:extent cx="5612130" cy="18573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D2A78" w14:textId="312981C5" w:rsidR="004E0C8A" w:rsidRPr="003245F3" w:rsidRDefault="004E0C8A" w:rsidP="003245F3">
      <w:pPr>
        <w:spacing w:after="0"/>
        <w:rPr>
          <w:rFonts w:cstheme="minorHAnsi"/>
          <w:lang w:val="es-ES"/>
        </w:rPr>
      </w:pPr>
      <w:r>
        <w:rPr>
          <w:noProof/>
        </w:rPr>
        <w:drawing>
          <wp:inline distT="0" distB="0" distL="0" distR="0" wp14:anchorId="2064287A" wp14:editId="6EB08009">
            <wp:extent cx="5612130" cy="179578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0C8A" w:rsidRPr="003245F3" w:rsidSect="004E0C8A">
      <w:pgSz w:w="12240" w:h="15840" w:code="1"/>
      <w:pgMar w:top="1417" w:right="1701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7650E4" w14:textId="77777777" w:rsidR="00BC7D74" w:rsidRDefault="00BC7D74" w:rsidP="005F013C">
      <w:pPr>
        <w:spacing w:after="0" w:line="240" w:lineRule="auto"/>
      </w:pPr>
      <w:r>
        <w:separator/>
      </w:r>
    </w:p>
  </w:endnote>
  <w:endnote w:type="continuationSeparator" w:id="0">
    <w:p w14:paraId="53B8D3E9" w14:textId="77777777" w:rsidR="00BC7D74" w:rsidRDefault="00BC7D74" w:rsidP="005F01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2951C4" w14:textId="77777777" w:rsidR="00BC7D74" w:rsidRDefault="00BC7D74" w:rsidP="005F013C">
      <w:pPr>
        <w:spacing w:after="0" w:line="240" w:lineRule="auto"/>
      </w:pPr>
      <w:r>
        <w:separator/>
      </w:r>
    </w:p>
  </w:footnote>
  <w:footnote w:type="continuationSeparator" w:id="0">
    <w:p w14:paraId="6ABAC37C" w14:textId="77777777" w:rsidR="00BC7D74" w:rsidRDefault="00BC7D74" w:rsidP="005F01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177A"/>
    <w:multiLevelType w:val="hybridMultilevel"/>
    <w:tmpl w:val="E954FEBC"/>
    <w:lvl w:ilvl="0" w:tplc="72FCB6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994DC8"/>
    <w:multiLevelType w:val="hybridMultilevel"/>
    <w:tmpl w:val="716A5140"/>
    <w:lvl w:ilvl="0" w:tplc="CD00330A">
      <w:start w:val="6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EA758A"/>
    <w:multiLevelType w:val="hybridMultilevel"/>
    <w:tmpl w:val="18FA7266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4884554">
    <w:abstractNumId w:val="1"/>
  </w:num>
  <w:num w:numId="2" w16cid:durableId="1133525517">
    <w:abstractNumId w:val="0"/>
  </w:num>
  <w:num w:numId="3" w16cid:durableId="10652943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04F2"/>
    <w:rsid w:val="00006F00"/>
    <w:rsid w:val="001B5292"/>
    <w:rsid w:val="001E4CD4"/>
    <w:rsid w:val="002655AB"/>
    <w:rsid w:val="002701C5"/>
    <w:rsid w:val="003245F3"/>
    <w:rsid w:val="00324902"/>
    <w:rsid w:val="003828BF"/>
    <w:rsid w:val="003830A5"/>
    <w:rsid w:val="003E3AB7"/>
    <w:rsid w:val="004122B5"/>
    <w:rsid w:val="004132A6"/>
    <w:rsid w:val="004304F2"/>
    <w:rsid w:val="004E0C8A"/>
    <w:rsid w:val="005F013C"/>
    <w:rsid w:val="00600760"/>
    <w:rsid w:val="00622FD4"/>
    <w:rsid w:val="00641C24"/>
    <w:rsid w:val="00694FED"/>
    <w:rsid w:val="006F3DED"/>
    <w:rsid w:val="007348FE"/>
    <w:rsid w:val="00782C56"/>
    <w:rsid w:val="00823797"/>
    <w:rsid w:val="0086648B"/>
    <w:rsid w:val="008F5971"/>
    <w:rsid w:val="00950225"/>
    <w:rsid w:val="00A026B9"/>
    <w:rsid w:val="00A501FC"/>
    <w:rsid w:val="00A56406"/>
    <w:rsid w:val="00A94797"/>
    <w:rsid w:val="00B0752F"/>
    <w:rsid w:val="00BC7D74"/>
    <w:rsid w:val="00BE0E8E"/>
    <w:rsid w:val="00C07D25"/>
    <w:rsid w:val="00C94F6D"/>
    <w:rsid w:val="00DE361E"/>
    <w:rsid w:val="00EE08EB"/>
    <w:rsid w:val="00F101F0"/>
    <w:rsid w:val="00F571A7"/>
    <w:rsid w:val="00FB0F0B"/>
    <w:rsid w:val="00FD3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D7A2BF7"/>
  <w15:chartTrackingRefBased/>
  <w15:docId w15:val="{D60B76C9-75FA-42B9-AE98-7918019C7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02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02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022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50225"/>
    <w:pPr>
      <w:spacing w:after="0" w:line="240" w:lineRule="auto"/>
    </w:pPr>
    <w:rPr>
      <w:rFonts w:eastAsiaTheme="minorEastAsia"/>
      <w:lang w:eastAsia="es-HN"/>
    </w:rPr>
  </w:style>
  <w:style w:type="character" w:customStyle="1" w:styleId="NoSpacingChar">
    <w:name w:val="No Spacing Char"/>
    <w:basedOn w:val="DefaultParagraphFont"/>
    <w:link w:val="NoSpacing"/>
    <w:uiPriority w:val="1"/>
    <w:rsid w:val="00950225"/>
    <w:rPr>
      <w:rFonts w:eastAsiaTheme="minorEastAsia"/>
      <w:lang w:eastAsia="es-H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022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9502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5022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F01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013C"/>
  </w:style>
  <w:style w:type="paragraph" w:styleId="Footer">
    <w:name w:val="footer"/>
    <w:basedOn w:val="Normal"/>
    <w:link w:val="FooterChar"/>
    <w:uiPriority w:val="99"/>
    <w:unhideWhenUsed/>
    <w:rsid w:val="005F01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013C"/>
  </w:style>
  <w:style w:type="paragraph" w:styleId="ListParagraph">
    <w:name w:val="List Paragraph"/>
    <w:basedOn w:val="Normal"/>
    <w:uiPriority w:val="34"/>
    <w:qFormat/>
    <w:rsid w:val="006F3DED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622F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34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ie\Documents\Custom%20Office%20Templates\Portada%20UNITEC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5">
            <a:lumMod val="50000"/>
          </a:schemeClr>
        </a:solidFill>
        <a:ln>
          <a:noFill/>
        </a:ln>
      </a:spPr>
      <a:bodyPr lIns="792000"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UNI3</b:Tag>
    <b:SourceType>InternetSite</b:SourceType>
    <b:Guid>{041646B3-9B4E-48C7-9466-FD5AD4E8B7B5}</b:Guid>
    <b:Author>
      <b:Author>
        <b:Corporate>UNITEC</b:Corporate>
      </b:Author>
    </b:Author>
    <b:Title>Ambiente Terrestre - Universidad Virtual UNITEC</b:Title>
    <b:InternetSiteTitle>UV UNITEC </b:InternetSiteTitle>
    <b:URL>https://uv.unitec.edu/EcologiaBIO202/articulate/S302/player.html</b:URL>
    <b:RefOrder>1</b:RefOrder>
  </b:Source>
  <b:Source>
    <b:Tag>UNA21</b:Tag>
    <b:SourceType>InternetSite</b:SourceType>
    <b:Guid>{FF3D8EE7-7D43-4BF6-922D-2919129FCE9F}</b:Guid>
    <b:Author>
      <b:Author>
        <b:Corporate>UNAM</b:Corporate>
      </b:Author>
    </b:Author>
    <b:Title>Oferta Académica UNAM</b:Title>
    <b:InternetSiteTitle>Ingeniería Geológica</b:InternetSiteTitle>
    <b:Year>2021</b:Year>
    <b:URL>http://oferta.unam.mx/ingenieria-geologica.html</b:URL>
    <b:RefOrder>2</b:RefOrder>
  </b:Source>
</b:Sources>
</file>

<file path=customXml/itemProps1.xml><?xml version="1.0" encoding="utf-8"?>
<ds:datastoreItem xmlns:ds="http://schemas.openxmlformats.org/officeDocument/2006/customXml" ds:itemID="{E7F39EB1-3259-41DD-9910-4B309A4C3B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Portada UNITEC</Template>
  <TotalTime>230</TotalTime>
  <Pages>4</Pages>
  <Words>398</Words>
  <Characters>2193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Juarez</dc:creator>
  <cp:keywords/>
  <dc:description/>
  <cp:lastModifiedBy>DANIEL ISAAC JUAREZ FUNES</cp:lastModifiedBy>
  <cp:revision>3</cp:revision>
  <dcterms:created xsi:type="dcterms:W3CDTF">2022-08-08T22:33:00Z</dcterms:created>
  <dcterms:modified xsi:type="dcterms:W3CDTF">2022-08-09T05:01:00Z</dcterms:modified>
</cp:coreProperties>
</file>