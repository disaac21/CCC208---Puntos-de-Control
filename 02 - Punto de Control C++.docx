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81CE" w14:textId="77777777" w:rsidR="00950225" w:rsidRDefault="004132A6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00264514" wp14:editId="5734B175">
            <wp:simplePos x="0" y="0"/>
            <wp:positionH relativeFrom="margin">
              <wp:posOffset>3804285</wp:posOffset>
            </wp:positionH>
            <wp:positionV relativeFrom="topMargin">
              <wp:align>bottom</wp:align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06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8C141" wp14:editId="686AA41E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1002E" w14:textId="204CC6BF" w:rsidR="002701C5" w:rsidRDefault="008D018C" w:rsidP="008F5971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02 – Punto de Control C++</w:t>
                            </w:r>
                          </w:p>
                          <w:p w14:paraId="0DF0C2C0" w14:textId="6244D3C3" w:rsidR="00FD3506" w:rsidRPr="00EE08EB" w:rsidRDefault="00FD3506" w:rsidP="008F5971">
                            <w:pPr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EE08EB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 xml:space="preserve">Semana </w:t>
                            </w:r>
                            <w:r w:rsidR="008D018C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>02</w:t>
                            </w:r>
                          </w:p>
                          <w:p w14:paraId="686BF1A6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C141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3763 [1608]" stroked="f" strokeweight="1pt">
                <v:textbox inset="22mm">
                  <w:txbxContent>
                    <w:p w14:paraId="3681002E" w14:textId="204CC6BF" w:rsidR="002701C5" w:rsidRDefault="008D018C" w:rsidP="008F5971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02 – Punto de Control C++</w:t>
                      </w:r>
                    </w:p>
                    <w:p w14:paraId="0DF0C2C0" w14:textId="6244D3C3" w:rsidR="00FD3506" w:rsidRPr="00EE08EB" w:rsidRDefault="00FD3506" w:rsidP="008F5971">
                      <w:pPr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</w:pPr>
                      <w:r w:rsidRPr="00EE08EB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 xml:space="preserve">Semana </w:t>
                      </w:r>
                      <w:r w:rsidR="008D018C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>02</w:t>
                      </w:r>
                    </w:p>
                    <w:p w14:paraId="686BF1A6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26F401" wp14:editId="176BB3CA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F70A8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46679321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0E8423EB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7E62BA6B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2C96A916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2AE1818B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28336F17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Juárez Funes</w:t>
      </w:r>
    </w:p>
    <w:p w14:paraId="583984AB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31A3809E" w14:textId="77777777" w:rsidR="00950225" w:rsidRPr="00FB0F0B" w:rsidRDefault="009502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Número de cuenta:</w:t>
      </w:r>
    </w:p>
    <w:p w14:paraId="688A07D6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12141153</w:t>
      </w:r>
    </w:p>
    <w:p w14:paraId="125B7FCD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B4293E4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2430896A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 TGU</w:t>
      </w:r>
    </w:p>
    <w:p w14:paraId="75147D73" w14:textId="77777777" w:rsidR="005F013C" w:rsidRPr="00FB0F0B" w:rsidRDefault="005F013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2E1D8BBB" w14:textId="77777777" w:rsidR="005F013C" w:rsidRPr="00FB0F0B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Docente:</w:t>
      </w:r>
    </w:p>
    <w:p w14:paraId="3E864E97" w14:textId="1980E8B9" w:rsidR="005F013C" w:rsidRDefault="008D018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Ing. Martin Nelbren Cuellar</w:t>
      </w:r>
    </w:p>
    <w:p w14:paraId="4181BF89" w14:textId="77777777" w:rsidR="002701C5" w:rsidRPr="00FB0F0B" w:rsidRDefault="002701C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299DCBF4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25A619AC" w14:textId="601A1FD8" w:rsidR="0086648B" w:rsidRDefault="008D018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CCC208 – Sec. 493</w:t>
      </w:r>
    </w:p>
    <w:p w14:paraId="7033A0A4" w14:textId="77777777" w:rsidR="002701C5" w:rsidRDefault="002701C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07A6A686" w14:textId="77777777" w:rsidR="002701C5" w:rsidRDefault="005F013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Fecha de entrega:</w:t>
      </w:r>
    </w:p>
    <w:p w14:paraId="1F4F085F" w14:textId="400326A8" w:rsidR="002701C5" w:rsidRDefault="008D018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Lunes 01 de agosto del 2022</w:t>
      </w:r>
    </w:p>
    <w:p w14:paraId="3600E600" w14:textId="77777777" w:rsidR="002701C5" w:rsidRDefault="002701C5">
      <w:pPr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br w:type="page"/>
      </w:r>
    </w:p>
    <w:p w14:paraId="256034A3" w14:textId="395AC859" w:rsidR="00CB053D" w:rsidRDefault="00CB053D" w:rsidP="002701C5">
      <w:pPr>
        <w:spacing w:after="0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lastRenderedPageBreak/>
        <w:t>Ejercicio #03</w:t>
      </w:r>
    </w:p>
    <w:p w14:paraId="6AC4C48A" w14:textId="51A10995" w:rsidR="0059124F" w:rsidRDefault="0059124F" w:rsidP="002701C5">
      <w:pPr>
        <w:spacing w:after="0"/>
        <w:rPr>
          <w:rFonts w:asciiTheme="majorHAnsi" w:hAnsiTheme="majorHAnsi"/>
          <w:sz w:val="32"/>
          <w:lang w:val="es-ES"/>
        </w:rPr>
      </w:pPr>
    </w:p>
    <w:p w14:paraId="0D1623D0" w14:textId="77777777" w:rsidR="00A260A1" w:rsidRDefault="00A260A1" w:rsidP="00A260A1">
      <w:pPr>
        <w:spacing w:after="0"/>
      </w:pPr>
      <w:r>
        <w:t>Hacer un programa:</w:t>
      </w:r>
    </w:p>
    <w:p w14:paraId="25689272" w14:textId="77777777" w:rsidR="00A260A1" w:rsidRDefault="00A260A1" w:rsidP="00A260A1">
      <w:pPr>
        <w:pStyle w:val="ListParagraph"/>
        <w:numPr>
          <w:ilvl w:val="0"/>
          <w:numId w:val="2"/>
        </w:numPr>
        <w:spacing w:after="0"/>
      </w:pPr>
      <w:r>
        <w:t xml:space="preserve">Que genere una matriz de 4x4 llenando cada celda con el producto (fila x columna) </w:t>
      </w:r>
    </w:p>
    <w:p w14:paraId="29F98241" w14:textId="7D33BE49" w:rsidR="00A260A1" w:rsidRPr="00A260A1" w:rsidRDefault="00A260A1" w:rsidP="002701C5">
      <w:pPr>
        <w:pStyle w:val="ListParagraph"/>
        <w:numPr>
          <w:ilvl w:val="0"/>
          <w:numId w:val="2"/>
        </w:numPr>
        <w:spacing w:after="0"/>
      </w:pPr>
      <w:r>
        <w:t>Utilizar la función setw de la librería &lt;iomanip&gt;</w:t>
      </w:r>
    </w:p>
    <w:p w14:paraId="73B54B49" w14:textId="77777777" w:rsidR="00A260A1" w:rsidRDefault="00A260A1" w:rsidP="002701C5">
      <w:pPr>
        <w:spacing w:after="0"/>
        <w:rPr>
          <w:rFonts w:asciiTheme="majorHAnsi" w:hAnsiTheme="majorHAnsi"/>
          <w:sz w:val="32"/>
          <w:lang w:val="es-ES"/>
        </w:rPr>
      </w:pPr>
    </w:p>
    <w:p w14:paraId="6A15A490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571BA0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7CBB7DF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9AB53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Filas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140E434E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Columnas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0238CB00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0734C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E42292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F2477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F6B296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Matriz[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Filas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Columnas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>]{};</w:t>
      </w:r>
    </w:p>
    <w:p w14:paraId="332DF7AA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Filas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5830011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9124F">
        <w:rPr>
          <w:rFonts w:ascii="Cascadia Mono" w:hAnsi="Cascadia Mono" w:cs="Cascadia Mono"/>
          <w:color w:val="6F008A"/>
          <w:sz w:val="19"/>
          <w:szCs w:val="19"/>
          <w:lang w:val="en-US"/>
        </w:rPr>
        <w:t>Columnas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DA62E59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Matriz[i][j] = (i + 1) * (j + 1);</w:t>
      </w:r>
    </w:p>
    <w:p w14:paraId="3B4CB937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(((i + 1) * (j + 1)) &gt; 9) {</w:t>
      </w:r>
    </w:p>
    <w:p w14:paraId="096A4541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setw(3)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"]="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setw(3) &lt;&lt; (i + 1) * (j + 1);</w:t>
      </w:r>
    </w:p>
    <w:p w14:paraId="4CEF9306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912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E820CD" w14:textId="77777777" w:rsidR="0059124F" w:rsidRP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setw(3)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&lt;&lt; </w:t>
      </w:r>
      <w:r w:rsidRPr="0059124F">
        <w:rPr>
          <w:rFonts w:ascii="Cascadia Mono" w:hAnsi="Cascadia Mono" w:cs="Cascadia Mono"/>
          <w:color w:val="A31515"/>
          <w:sz w:val="19"/>
          <w:szCs w:val="19"/>
          <w:lang w:val="en-US"/>
        </w:rPr>
        <w:t>"]="</w:t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setw(3) &lt;&lt; (i + 1) * (j + 1);</w:t>
      </w:r>
    </w:p>
    <w:p w14:paraId="6D3F2738" w14:textId="77777777" w:rsid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12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08BE0" w14:textId="77777777" w:rsid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2E605" w14:textId="77777777" w:rsid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278F18E5" w14:textId="77777777" w:rsidR="0059124F" w:rsidRDefault="0059124F" w:rsidP="0059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D11D0" w14:textId="22E13F37" w:rsidR="00486A6A" w:rsidRPr="00486A6A" w:rsidRDefault="0059124F" w:rsidP="005912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7D5A77" w14:textId="33300BAF" w:rsidR="00CB053D" w:rsidRDefault="0059124F" w:rsidP="0059124F">
      <w:pPr>
        <w:rPr>
          <w:rFonts w:asciiTheme="majorHAnsi" w:hAnsiTheme="majorHAnsi"/>
          <w:sz w:val="32"/>
          <w:lang w:val="es-ES"/>
        </w:rPr>
      </w:pPr>
      <w:r>
        <w:rPr>
          <w:noProof/>
        </w:rPr>
        <w:drawing>
          <wp:inline distT="0" distB="0" distL="0" distR="0" wp14:anchorId="529D8FEA" wp14:editId="321A3A01">
            <wp:extent cx="5612130" cy="157941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407"/>
                    <a:stretch/>
                  </pic:blipFill>
                  <pic:spPr bwMode="auto">
                    <a:xfrm>
                      <a:off x="0" y="0"/>
                      <a:ext cx="5612130" cy="157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053D">
        <w:rPr>
          <w:rFonts w:asciiTheme="majorHAnsi" w:hAnsiTheme="majorHAnsi"/>
          <w:sz w:val="32"/>
          <w:lang w:val="es-ES"/>
        </w:rPr>
        <w:br w:type="page"/>
      </w:r>
    </w:p>
    <w:p w14:paraId="3FECA727" w14:textId="1FBF31EA" w:rsidR="00CB053D" w:rsidRDefault="00CB053D" w:rsidP="002701C5">
      <w:pPr>
        <w:spacing w:after="0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lastRenderedPageBreak/>
        <w:t>Preguntas / Tareas de Repaso</w:t>
      </w:r>
    </w:p>
    <w:p w14:paraId="04EAA2A5" w14:textId="3DE27520" w:rsidR="00CB053D" w:rsidRDefault="00CB053D" w:rsidP="002701C5">
      <w:pPr>
        <w:spacing w:after="0"/>
        <w:rPr>
          <w:rFonts w:asciiTheme="majorHAnsi" w:hAnsiTheme="majorHAnsi"/>
          <w:sz w:val="32"/>
          <w:lang w:val="es-ES"/>
        </w:rPr>
      </w:pPr>
    </w:p>
    <w:p w14:paraId="258618F4" w14:textId="31E01436" w:rsidR="00A260A1" w:rsidRDefault="00A260A1" w:rsidP="00A260A1">
      <w:pPr>
        <w:pStyle w:val="ListParagraph"/>
        <w:numPr>
          <w:ilvl w:val="0"/>
          <w:numId w:val="3"/>
        </w:numPr>
        <w:spacing w:after="0"/>
      </w:pPr>
      <w:r>
        <w:t>Un arreglo de 80 caracteres en main() , en una función solicitar la cadena por cin.getline</w:t>
      </w:r>
    </w:p>
    <w:p w14:paraId="7C743275" w14:textId="4559D494" w:rsidR="00A260A1" w:rsidRDefault="00A260A1" w:rsidP="00A260A1">
      <w:pPr>
        <w:spacing w:after="0"/>
      </w:pPr>
    </w:p>
    <w:p w14:paraId="18D07073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76B356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15C06E9C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01637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0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40F0A9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D2B1B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SolicitarCadena(</w:t>
      </w:r>
      <w:r w:rsidRPr="00A260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0A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724B8EFC" w14:textId="6B6A801B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>"Introdu</w:t>
      </w:r>
      <w:r w:rsidR="00060583">
        <w:rPr>
          <w:rFonts w:ascii="Cascadia Mono" w:hAnsi="Cascadia Mono" w:cs="Cascadia Mono"/>
          <w:color w:val="A31515"/>
          <w:sz w:val="19"/>
          <w:szCs w:val="19"/>
          <w:lang w:val="en-US"/>
        </w:rPr>
        <w:t>zca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una </w:t>
      </w:r>
      <w:r w:rsidR="00060583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>rase: "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95421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</w:t>
      </w:r>
      <w:r w:rsidRPr="00A260A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500, </w:t>
      </w:r>
      <w:r w:rsidRPr="00A260A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D561E" w14:textId="77777777" w:rsidR="00A260A1" w:rsidRP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0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0A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260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CF953" w14:textId="6E0FD27A" w:rsidR="00A260A1" w:rsidRDefault="00A260A1" w:rsidP="00A260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954135" w14:textId="57A80FB9" w:rsid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7F840D5" w14:textId="77777777" w:rsidR="00060583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60583">
        <w:rPr>
          <w:rFonts w:ascii="Cascadia Mono" w:hAnsi="Cascadia Mono" w:cs="Cascadia Mono"/>
          <w:color w:val="000000"/>
          <w:sz w:val="19"/>
          <w:szCs w:val="19"/>
        </w:rPr>
        <w:t xml:space="preserve">cout &lt;&lt; endl &lt;&lt; </w:t>
      </w:r>
      <w:r w:rsidR="00060583">
        <w:rPr>
          <w:rFonts w:ascii="Cascadia Mono" w:hAnsi="Cascadia Mono" w:cs="Cascadia Mono"/>
          <w:color w:val="A31515"/>
          <w:sz w:val="19"/>
          <w:szCs w:val="19"/>
        </w:rPr>
        <w:t>"Ejercicio 1 - Un arreglo de 80 caracteres en main() , en una funcion solicitar la cadena por cin.getline\n"</w:t>
      </w:r>
      <w:r w:rsidR="00060583"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4946D6C" w14:textId="0C4CC397" w:rsid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Arr[80];</w:t>
      </w:r>
    </w:p>
    <w:p w14:paraId="6D368C91" w14:textId="77777777" w:rsidR="00A260A1" w:rsidRDefault="00A260A1" w:rsidP="00A26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"Cadena: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SolicitarCadena(Arr) &lt;&lt; endl;</w:t>
      </w:r>
    </w:p>
    <w:p w14:paraId="700A8A94" w14:textId="0C1E8671" w:rsidR="00A260A1" w:rsidRDefault="00A260A1" w:rsidP="00A260A1">
      <w:pPr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"Cadena: " &lt;&lt; Arr &lt;&lt; endl;</w:t>
      </w:r>
    </w:p>
    <w:p w14:paraId="0A185447" w14:textId="189B25CE" w:rsidR="00A260A1" w:rsidRPr="00060583" w:rsidRDefault="00060583" w:rsidP="00A260A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50057" w14:textId="77777777" w:rsidR="00486A6A" w:rsidRDefault="00486A6A" w:rsidP="00A260A1">
      <w:pPr>
        <w:spacing w:after="0"/>
        <w:rPr>
          <w:noProof/>
        </w:rPr>
      </w:pPr>
    </w:p>
    <w:p w14:paraId="26D3F09B" w14:textId="21833996" w:rsidR="00060583" w:rsidRDefault="00060583" w:rsidP="00A260A1">
      <w:pPr>
        <w:spacing w:after="0"/>
      </w:pPr>
      <w:r>
        <w:rPr>
          <w:noProof/>
        </w:rPr>
        <w:drawing>
          <wp:inline distT="0" distB="0" distL="0" distR="0" wp14:anchorId="302CE283" wp14:editId="71032A86">
            <wp:extent cx="5612130" cy="13419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277"/>
                    <a:stretch/>
                  </pic:blipFill>
                  <pic:spPr bwMode="auto">
                    <a:xfrm>
                      <a:off x="0" y="0"/>
                      <a:ext cx="5612130" cy="134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F2F55" w14:textId="77777777" w:rsidR="00060583" w:rsidRDefault="00060583">
      <w:r>
        <w:br w:type="page"/>
      </w:r>
    </w:p>
    <w:p w14:paraId="7B0B9240" w14:textId="3AE27F6A" w:rsidR="00060583" w:rsidRDefault="00060583" w:rsidP="00060583">
      <w:pPr>
        <w:pStyle w:val="ListParagraph"/>
        <w:numPr>
          <w:ilvl w:val="0"/>
          <w:numId w:val="3"/>
        </w:numPr>
        <w:spacing w:after="0"/>
      </w:pPr>
      <w:r>
        <w:lastRenderedPageBreak/>
        <w:t>Definición de la función potencia(x,n) con un parámetro por defecto de n = 2</w:t>
      </w:r>
    </w:p>
    <w:p w14:paraId="1E3ED250" w14:textId="068B62CB" w:rsidR="00060583" w:rsidRDefault="00060583" w:rsidP="00060583">
      <w:pPr>
        <w:spacing w:after="0"/>
      </w:pPr>
    </w:p>
    <w:p w14:paraId="2C59ADAF" w14:textId="18CE9CF5" w:rsidR="005040DE" w:rsidRDefault="005040DE" w:rsidP="00060583">
      <w:pPr>
        <w:spacing w:after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68210B" w14:textId="3AC88C1F" w:rsidR="005040DE" w:rsidRDefault="005040DE" w:rsidP="00060583">
      <w:pPr>
        <w:spacing w:after="0"/>
        <w:rPr>
          <w:rFonts w:ascii="Cascadia Mono" w:hAnsi="Cascadia Mono" w:cs="Cascadia Mono"/>
          <w:color w:val="A31515"/>
          <w:sz w:val="19"/>
          <w:szCs w:val="19"/>
        </w:rPr>
      </w:pPr>
    </w:p>
    <w:p w14:paraId="3AB45508" w14:textId="7062CCE1" w:rsidR="005040DE" w:rsidRDefault="005040DE" w:rsidP="0006058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5ABC91" w14:textId="4900BEA6" w:rsidR="005040DE" w:rsidRDefault="005040DE" w:rsidP="0006058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714E51" w14:textId="77777777" w:rsidR="005040DE" w:rsidRP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potencia(</w:t>
      </w: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0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14:paraId="16D66613" w14:textId="77777777" w:rsidR="005040DE" w:rsidRP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resultado = 1;</w:t>
      </w:r>
    </w:p>
    <w:p w14:paraId="3A16A911" w14:textId="77777777" w:rsidR="005040DE" w:rsidRP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04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260B391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resultado = resultado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5729B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9A6F3C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resultado;</w:t>
      </w:r>
    </w:p>
    <w:p w14:paraId="6B7CF74B" w14:textId="779CDD4A" w:rsidR="005040DE" w:rsidRDefault="005040DE" w:rsidP="005040D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0454F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450CB32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"Ejercicio 2 - Definicion de la funcion potencia(x,n) con un parametro por defecto de n = 2\n"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A901535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48A5624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"Ingrese un Numero: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76C48" w14:textId="77777777" w:rsidR="005040DE" w:rsidRDefault="005040DE" w:rsidP="00504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num;</w:t>
      </w:r>
    </w:p>
    <w:p w14:paraId="57E24B1B" w14:textId="37FC5E92" w:rsidR="005040DE" w:rsidRDefault="005040DE" w:rsidP="005040D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"El Resultado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potencia(num) &lt;&lt; endl;</w:t>
      </w:r>
    </w:p>
    <w:p w14:paraId="3632DE56" w14:textId="03340F78" w:rsidR="00486A6A" w:rsidRDefault="005040DE" w:rsidP="0006058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22058" w14:textId="77777777" w:rsidR="00486A6A" w:rsidRPr="00486A6A" w:rsidRDefault="00486A6A" w:rsidP="00060583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DC3CDA" w14:textId="2A450DE5" w:rsidR="00340F48" w:rsidRDefault="005040DE" w:rsidP="00060583">
      <w:pPr>
        <w:spacing w:after="0"/>
      </w:pPr>
      <w:r>
        <w:rPr>
          <w:noProof/>
        </w:rPr>
        <w:drawing>
          <wp:inline distT="0" distB="0" distL="0" distR="0" wp14:anchorId="59D967A4" wp14:editId="686FF634">
            <wp:extent cx="5612130" cy="1555667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/>
                    <a:srcRect b="42179"/>
                    <a:stretch/>
                  </pic:blipFill>
                  <pic:spPr bwMode="auto">
                    <a:xfrm>
                      <a:off x="0" y="0"/>
                      <a:ext cx="5612130" cy="155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4940B" w14:textId="77777777" w:rsidR="00340F48" w:rsidRDefault="00340F48">
      <w:r>
        <w:br w:type="page"/>
      </w:r>
    </w:p>
    <w:p w14:paraId="5C5FEA0C" w14:textId="0429A7E9" w:rsidR="00060583" w:rsidRDefault="00340F48" w:rsidP="00340F48">
      <w:pPr>
        <w:pStyle w:val="ListParagraph"/>
        <w:numPr>
          <w:ilvl w:val="0"/>
          <w:numId w:val="3"/>
        </w:numPr>
        <w:spacing w:after="0"/>
      </w:pPr>
      <w:r>
        <w:lastRenderedPageBreak/>
        <w:t>Genere 5 números aleatorios de 1 a 1000</w:t>
      </w:r>
    </w:p>
    <w:p w14:paraId="4D1B3F4E" w14:textId="36384106" w:rsidR="00340F48" w:rsidRDefault="00340F48" w:rsidP="00340F48">
      <w:pPr>
        <w:spacing w:after="0"/>
      </w:pPr>
    </w:p>
    <w:p w14:paraId="72A836CB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F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4259E9" w14:textId="67E90D18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F4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737FEA6D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35168" w14:textId="3A4B0B39" w:rsidR="00340F48" w:rsidRDefault="00340F48" w:rsidP="00340F4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FA5EC0" w14:textId="7F11CBCE" w:rsidR="00340F48" w:rsidRDefault="00340F48" w:rsidP="00340F4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4E36F7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NumerosAleatorios() {</w:t>
      </w:r>
    </w:p>
    <w:p w14:paraId="059F85B0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53D87040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F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6; i++) {</w:t>
      </w:r>
    </w:p>
    <w:p w14:paraId="315733BF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5)</w:t>
      </w:r>
    </w:p>
    <w:p w14:paraId="796900D2" w14:textId="77777777" w:rsidR="00340F48" w:rsidRP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1 + (rand() % 1000) &lt;&lt; endl;</w:t>
      </w:r>
    </w:p>
    <w:p w14:paraId="4C5181B5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F4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E9DBB0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1 + (rand() % 1000) &lt;&lt;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DCE19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862EF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C498F1" w14:textId="33842C4A" w:rsidR="00340F48" w:rsidRDefault="00340F48" w:rsidP="00340F4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79BAAB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1CD9C58" w14:textId="7928D641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"Ejercicio 3 - Genere 5 numeros aleatorios de 1 a 1000\n"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7F38DDF" w14:textId="77777777" w:rsidR="00340F48" w:rsidRDefault="00340F48" w:rsidP="00340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NumerosAleatorios();</w:t>
      </w:r>
    </w:p>
    <w:p w14:paraId="2D9D771D" w14:textId="75EE6C1B" w:rsidR="00340F48" w:rsidRDefault="00340F48" w:rsidP="00340F4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48A688" w14:textId="70AF14B5" w:rsidR="00340F48" w:rsidRDefault="00340F48" w:rsidP="00340F48">
      <w:pPr>
        <w:spacing w:after="0"/>
        <w:rPr>
          <w:noProof/>
        </w:rPr>
      </w:pPr>
    </w:p>
    <w:p w14:paraId="07BA5127" w14:textId="77777777" w:rsidR="00340F48" w:rsidRDefault="00340F48" w:rsidP="00340F48">
      <w:pPr>
        <w:spacing w:after="0"/>
        <w:rPr>
          <w:noProof/>
        </w:rPr>
      </w:pPr>
    </w:p>
    <w:p w14:paraId="67B839B0" w14:textId="4901B9C8" w:rsidR="00340F48" w:rsidRDefault="00340F48" w:rsidP="00340F48">
      <w:pPr>
        <w:spacing w:after="0"/>
      </w:pPr>
      <w:r>
        <w:rPr>
          <w:noProof/>
        </w:rPr>
        <w:drawing>
          <wp:inline distT="0" distB="0" distL="0" distR="0" wp14:anchorId="2E756CCA" wp14:editId="3FCE21D4">
            <wp:extent cx="5612130" cy="1569493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/>
                    <a:srcRect b="46938"/>
                    <a:stretch/>
                  </pic:blipFill>
                  <pic:spPr bwMode="auto">
                    <a:xfrm>
                      <a:off x="0" y="0"/>
                      <a:ext cx="5612130" cy="156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4B6B3" w14:textId="0AD035DD" w:rsidR="00340F48" w:rsidRDefault="00340F48" w:rsidP="00340F48">
      <w:pPr>
        <w:spacing w:after="0"/>
      </w:pPr>
      <w:r>
        <w:rPr>
          <w:noProof/>
        </w:rPr>
        <w:drawing>
          <wp:inline distT="0" distB="0" distL="0" distR="0" wp14:anchorId="2C84B903" wp14:editId="1A4C2C51">
            <wp:extent cx="5612130" cy="1555845"/>
            <wp:effectExtent l="0" t="0" r="762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/>
                    <a:srcRect b="47399"/>
                    <a:stretch/>
                  </pic:blipFill>
                  <pic:spPr bwMode="auto">
                    <a:xfrm>
                      <a:off x="0" y="0"/>
                      <a:ext cx="5612130" cy="15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13AF0" w14:textId="74108F6A" w:rsidR="00826ED9" w:rsidRDefault="00340F48" w:rsidP="00340F48">
      <w:pPr>
        <w:spacing w:after="0"/>
      </w:pPr>
      <w:r>
        <w:rPr>
          <w:noProof/>
        </w:rPr>
        <w:drawing>
          <wp:inline distT="0" distB="0" distL="0" distR="0" wp14:anchorId="1D706A33" wp14:editId="25FCF204">
            <wp:extent cx="5612130" cy="1501254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/>
                    <a:srcRect b="49245"/>
                    <a:stretch/>
                  </pic:blipFill>
                  <pic:spPr bwMode="auto">
                    <a:xfrm>
                      <a:off x="0" y="0"/>
                      <a:ext cx="5612130" cy="150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BA63" w14:textId="5F2E6E20" w:rsidR="00826ED9" w:rsidRDefault="00826ED9" w:rsidP="00826ED9">
      <w:pPr>
        <w:pStyle w:val="ListParagraph"/>
        <w:numPr>
          <w:ilvl w:val="0"/>
          <w:numId w:val="3"/>
        </w:numPr>
      </w:pPr>
      <w:r>
        <w:br w:type="page"/>
      </w:r>
      <w:r>
        <w:lastRenderedPageBreak/>
        <w:t>Desarrolle forito_ascendente</w:t>
      </w:r>
    </w:p>
    <w:p w14:paraId="4B3908F1" w14:textId="1343A4AF" w:rsidR="00826ED9" w:rsidRDefault="00826ED9" w:rsidP="00826ED9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9A761C" w14:textId="251185FF" w:rsidR="00826ED9" w:rsidRDefault="00826ED9" w:rsidP="00826E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2CD390" w14:textId="77777777" w:rsidR="00826ED9" w:rsidRP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E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forito_ascendente(</w:t>
      </w:r>
      <w:r w:rsidRPr="00826E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ED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BD1BAD" w14:textId="77777777" w:rsidR="00826ED9" w:rsidRP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E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6ED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65DB5F96" w14:textId="77777777" w:rsidR="00826ED9" w:rsidRP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forito_ascendente(</w:t>
      </w:r>
      <w:r w:rsidRPr="00826ED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BEEEFFC" w14:textId="77777777" w:rsid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E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95F02" w14:textId="77777777" w:rsid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E9EC94" w14:textId="33E5BE3E" w:rsidR="00826ED9" w:rsidRDefault="00826ED9" w:rsidP="00826E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1C8B3" w14:textId="77777777" w:rsidR="00826ED9" w:rsidRDefault="00826ED9" w:rsidP="00826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F29EA19" w14:textId="5D8B38BF" w:rsidR="00826ED9" w:rsidRDefault="00826ED9" w:rsidP="00826ED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"Ejercicio 4 - Desarrolle forito_ascendente\n"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forito_ascendente(10); cout &lt;&lt; endl;</w:t>
      </w:r>
    </w:p>
    <w:p w14:paraId="6820AC8F" w14:textId="4888DA57" w:rsidR="00486A6A" w:rsidRPr="00486A6A" w:rsidRDefault="00826ED9" w:rsidP="00826E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E3137" w14:textId="0DC560D6" w:rsidR="00826ED9" w:rsidRDefault="00826ED9" w:rsidP="00826ED9">
      <w:r>
        <w:rPr>
          <w:noProof/>
        </w:rPr>
        <w:drawing>
          <wp:inline distT="0" distB="0" distL="0" distR="0" wp14:anchorId="3D53A010" wp14:editId="054A4854">
            <wp:extent cx="5610640" cy="149629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5"/>
                    <a:srcRect b="49399"/>
                    <a:stretch/>
                  </pic:blipFill>
                  <pic:spPr bwMode="auto">
                    <a:xfrm>
                      <a:off x="0" y="0"/>
                      <a:ext cx="5612130" cy="149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E1FE2" w14:textId="452D2721" w:rsidR="00486A6A" w:rsidRDefault="00486A6A" w:rsidP="00826ED9"/>
    <w:p w14:paraId="7042E990" w14:textId="52072B94" w:rsidR="00486A6A" w:rsidRDefault="00486A6A" w:rsidP="00826ED9"/>
    <w:p w14:paraId="35E09F5B" w14:textId="77777777" w:rsidR="00486A6A" w:rsidRDefault="00486A6A" w:rsidP="00826ED9"/>
    <w:p w14:paraId="03D68FE3" w14:textId="77777777" w:rsidR="00486A6A" w:rsidRDefault="00486A6A" w:rsidP="00826ED9"/>
    <w:p w14:paraId="10DD4802" w14:textId="079FE496" w:rsidR="00486A6A" w:rsidRDefault="00486A6A" w:rsidP="00826ED9">
      <w:r>
        <w:t>Prueba General – Preguntas / Tareas de Repaso</w:t>
      </w:r>
    </w:p>
    <w:p w14:paraId="3E5A885F" w14:textId="72EBC032" w:rsidR="00486A6A" w:rsidRPr="00A260A1" w:rsidRDefault="00486A6A" w:rsidP="00826ED9">
      <w:r>
        <w:rPr>
          <w:noProof/>
        </w:rPr>
        <w:drawing>
          <wp:inline distT="0" distB="0" distL="0" distR="0" wp14:anchorId="1CE2D865" wp14:editId="230787A6">
            <wp:extent cx="5612130" cy="2588820"/>
            <wp:effectExtent l="0" t="0" r="762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6"/>
                    <a:srcRect b="22063"/>
                    <a:stretch/>
                  </pic:blipFill>
                  <pic:spPr bwMode="auto">
                    <a:xfrm>
                      <a:off x="0" y="0"/>
                      <a:ext cx="5612130" cy="25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A6A" w:rsidRPr="00A260A1" w:rsidSect="005F013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2823" w14:textId="77777777" w:rsidR="00673CE3" w:rsidRDefault="00673CE3" w:rsidP="005F013C">
      <w:pPr>
        <w:spacing w:after="0" w:line="240" w:lineRule="auto"/>
      </w:pPr>
      <w:r>
        <w:separator/>
      </w:r>
    </w:p>
  </w:endnote>
  <w:endnote w:type="continuationSeparator" w:id="0">
    <w:p w14:paraId="2C5E0A88" w14:textId="77777777" w:rsidR="00673CE3" w:rsidRDefault="00673CE3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C95C" w14:textId="77777777" w:rsidR="00673CE3" w:rsidRDefault="00673CE3" w:rsidP="005F013C">
      <w:pPr>
        <w:spacing w:after="0" w:line="240" w:lineRule="auto"/>
      </w:pPr>
      <w:r>
        <w:separator/>
      </w:r>
    </w:p>
  </w:footnote>
  <w:footnote w:type="continuationSeparator" w:id="0">
    <w:p w14:paraId="1A12444A" w14:textId="77777777" w:rsidR="00673CE3" w:rsidRDefault="00673CE3" w:rsidP="005F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A56"/>
    <w:multiLevelType w:val="hybridMultilevel"/>
    <w:tmpl w:val="EE84CB3C"/>
    <w:lvl w:ilvl="0" w:tplc="294EE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DC8"/>
    <w:multiLevelType w:val="hybridMultilevel"/>
    <w:tmpl w:val="716A5140"/>
    <w:lvl w:ilvl="0" w:tplc="CD00330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1811"/>
    <w:multiLevelType w:val="hybridMultilevel"/>
    <w:tmpl w:val="FAAE6D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84554">
    <w:abstractNumId w:val="1"/>
  </w:num>
  <w:num w:numId="2" w16cid:durableId="1564608195">
    <w:abstractNumId w:val="2"/>
  </w:num>
  <w:num w:numId="3" w16cid:durableId="3651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8C"/>
    <w:rsid w:val="00060583"/>
    <w:rsid w:val="00156AFC"/>
    <w:rsid w:val="00186E9B"/>
    <w:rsid w:val="002655AB"/>
    <w:rsid w:val="002701C5"/>
    <w:rsid w:val="00324902"/>
    <w:rsid w:val="00340F48"/>
    <w:rsid w:val="003830A5"/>
    <w:rsid w:val="004122B5"/>
    <w:rsid w:val="004132A6"/>
    <w:rsid w:val="00486A6A"/>
    <w:rsid w:val="005040DE"/>
    <w:rsid w:val="0059124F"/>
    <w:rsid w:val="005F013C"/>
    <w:rsid w:val="00600760"/>
    <w:rsid w:val="00622FD4"/>
    <w:rsid w:val="00641C24"/>
    <w:rsid w:val="00673CE3"/>
    <w:rsid w:val="006F3DED"/>
    <w:rsid w:val="007348FE"/>
    <w:rsid w:val="00782C56"/>
    <w:rsid w:val="00823797"/>
    <w:rsid w:val="00826ED9"/>
    <w:rsid w:val="0086648B"/>
    <w:rsid w:val="008D018C"/>
    <w:rsid w:val="008F5971"/>
    <w:rsid w:val="00950225"/>
    <w:rsid w:val="00A026B9"/>
    <w:rsid w:val="00A260A1"/>
    <w:rsid w:val="00A501FC"/>
    <w:rsid w:val="00A94797"/>
    <w:rsid w:val="00C07D25"/>
    <w:rsid w:val="00CB053D"/>
    <w:rsid w:val="00EE08EB"/>
    <w:rsid w:val="00F101F0"/>
    <w:rsid w:val="00F571A7"/>
    <w:rsid w:val="00FB0F0B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08C4D"/>
  <w15:chartTrackingRefBased/>
  <w15:docId w15:val="{CB2C4EA9-6918-4B92-80E6-08E17A9E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83"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paragraph" w:styleId="ListParagraph">
    <w:name w:val="List Paragraph"/>
    <w:basedOn w:val="Normal"/>
    <w:uiPriority w:val="34"/>
    <w:qFormat/>
    <w:rsid w:val="006F3DE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2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Custom%20Office%20Templates\Portada%20UNI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UNI3</b:Tag>
    <b:SourceType>InternetSite</b:SourceType>
    <b:Guid>{041646B3-9B4E-48C7-9466-FD5AD4E8B7B5}</b:Guid>
    <b:Author>
      <b:Author>
        <b:Corporate>UNITEC</b:Corporate>
      </b:Author>
    </b:Author>
    <b:Title>Ambiente Terrestre - Universidad Virtual UNITEC</b:Title>
    <b:InternetSiteTitle>UV UNITEC </b:InternetSiteTitle>
    <b:URL>https://uv.unitec.edu/EcologiaBIO202/articulate/S302/player.html</b:URL>
    <b:RefOrder>1</b:RefOrder>
  </b:Source>
  <b:Source>
    <b:Tag>UNA21</b:Tag>
    <b:SourceType>InternetSite</b:SourceType>
    <b:Guid>{FF3D8EE7-7D43-4BF6-922D-2919129FCE9F}</b:Guid>
    <b:Author>
      <b:Author>
        <b:Corporate>UNAM</b:Corporate>
      </b:Author>
    </b:Author>
    <b:Title>Oferta Académica UNAM</b:Title>
    <b:InternetSiteTitle>Ingeniería Geológica</b:InternetSiteTitle>
    <b:Year>2021</b:Year>
    <b:URL>http://oferta.unam.mx/ingenieria-geologica.html</b:URL>
    <b:RefOrder>2</b:RefOrder>
  </b:Source>
</b:Sources>
</file>

<file path=customXml/itemProps1.xml><?xml version="1.0" encoding="utf-8"?>
<ds:datastoreItem xmlns:ds="http://schemas.openxmlformats.org/officeDocument/2006/customXml" ds:itemID="{E7F39EB1-3259-41DD-9910-4B309A4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UNITEC</Template>
  <TotalTime>69</TotalTime>
  <Pages>6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Juarez</dc:creator>
  <cp:keywords/>
  <dc:description/>
  <cp:lastModifiedBy>DANIEL ISAAC JUAREZ FUNES</cp:lastModifiedBy>
  <cp:revision>2</cp:revision>
  <dcterms:created xsi:type="dcterms:W3CDTF">2022-08-02T04:02:00Z</dcterms:created>
  <dcterms:modified xsi:type="dcterms:W3CDTF">2022-08-02T05:13:00Z</dcterms:modified>
</cp:coreProperties>
</file>